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4A37" w14:textId="77777777" w:rsidR="009469C7" w:rsidRPr="0001701B" w:rsidRDefault="000674C0" w:rsidP="000674C0">
      <w:pPr>
        <w:pStyle w:val="Heading1"/>
      </w:pPr>
      <w:r w:rsidRPr="0001701B">
        <w:t>Abstract</w:t>
      </w:r>
    </w:p>
    <w:p w14:paraId="20A80BA8" w14:textId="77777777" w:rsidR="000674C0" w:rsidRPr="0001701B" w:rsidRDefault="000674C0" w:rsidP="000674C0">
      <w:pPr>
        <w:pStyle w:val="BodyText"/>
      </w:pPr>
      <w:r w:rsidRPr="0001701B">
        <w:t xml:space="preserve">Assume you’re writing </w:t>
      </w:r>
      <w:r w:rsidR="007B4FE4" w:rsidRPr="0001701B">
        <w:t>client</w:t>
      </w:r>
      <w:r w:rsidR="00CA1E15" w:rsidRPr="0001701B">
        <w:t xml:space="preserve">-server </w:t>
      </w:r>
      <w:r w:rsidRPr="0001701B">
        <w:t xml:space="preserve">software for </w:t>
      </w:r>
      <w:r w:rsidR="008C2260" w:rsidRPr="0001701B">
        <w:t>Telephone Company</w:t>
      </w:r>
      <w:r w:rsidRPr="0001701B">
        <w:t xml:space="preserve"> that want to review all calls and make some analysis reports.</w:t>
      </w:r>
    </w:p>
    <w:p w14:paraId="69D3E02E" w14:textId="77777777" w:rsidR="00394DB0" w:rsidRPr="00394DB0" w:rsidRDefault="00EC4754" w:rsidP="00394DB0">
      <w:pPr>
        <w:pStyle w:val="Heading2"/>
      </w:pPr>
      <w:r w:rsidRPr="0001701B">
        <w:t>Requirements</w:t>
      </w:r>
    </w:p>
    <w:p w14:paraId="004C2EBD" w14:textId="77777777" w:rsidR="00394DB0" w:rsidRDefault="00394DB0" w:rsidP="00F5505E">
      <w:pPr>
        <w:pStyle w:val="BodyText"/>
        <w:numPr>
          <w:ilvl w:val="0"/>
          <w:numId w:val="18"/>
        </w:numPr>
      </w:pPr>
      <w:r>
        <w:t>Backend</w:t>
      </w:r>
    </w:p>
    <w:p w14:paraId="05A9BCF7" w14:textId="62CD430D" w:rsidR="00F5505E" w:rsidRDefault="00394DB0" w:rsidP="00394DB0">
      <w:pPr>
        <w:pStyle w:val="BodyText"/>
        <w:numPr>
          <w:ilvl w:val="1"/>
          <w:numId w:val="18"/>
        </w:numPr>
      </w:pPr>
      <w:r>
        <w:t>.NET</w:t>
      </w:r>
      <w:r w:rsidR="009E0808">
        <w:t xml:space="preserve"> 6</w:t>
      </w:r>
      <w:r>
        <w:t xml:space="preserve"> Web API</w:t>
      </w:r>
    </w:p>
    <w:p w14:paraId="5BC2FAF7" w14:textId="77777777" w:rsidR="00F5505E" w:rsidRDefault="00093BB0" w:rsidP="00394DB0">
      <w:pPr>
        <w:pStyle w:val="BodyText"/>
        <w:numPr>
          <w:ilvl w:val="1"/>
          <w:numId w:val="18"/>
        </w:numPr>
      </w:pPr>
      <w:r>
        <w:t>Entity Framework</w:t>
      </w:r>
      <w:r w:rsidR="00394DB0">
        <w:t xml:space="preserve"> Core</w:t>
      </w:r>
    </w:p>
    <w:p w14:paraId="6222B686" w14:textId="77777777" w:rsidR="00F5505E" w:rsidRDefault="00093BB0" w:rsidP="00394DB0">
      <w:pPr>
        <w:pStyle w:val="BodyText"/>
        <w:numPr>
          <w:ilvl w:val="1"/>
          <w:numId w:val="18"/>
        </w:numPr>
      </w:pPr>
      <w:r>
        <w:t>MSSQL Database</w:t>
      </w:r>
      <w:r w:rsidR="00B81B25">
        <w:t xml:space="preserve"> (SQL Express)</w:t>
      </w:r>
    </w:p>
    <w:p w14:paraId="68C10FBD" w14:textId="77777777" w:rsidR="00093BB0" w:rsidRDefault="00A66715" w:rsidP="00394DB0">
      <w:pPr>
        <w:pStyle w:val="BodyText"/>
        <w:numPr>
          <w:ilvl w:val="1"/>
          <w:numId w:val="18"/>
        </w:numPr>
      </w:pPr>
      <w:r>
        <w:t xml:space="preserve">IIS Express and Package manager provided by Visual Studio </w:t>
      </w:r>
    </w:p>
    <w:p w14:paraId="5185B66D" w14:textId="77777777" w:rsidR="00394DB0" w:rsidRDefault="00394DB0" w:rsidP="00394DB0">
      <w:pPr>
        <w:pStyle w:val="BodyText"/>
        <w:numPr>
          <w:ilvl w:val="0"/>
          <w:numId w:val="18"/>
        </w:numPr>
      </w:pPr>
      <w:r>
        <w:t>Frontend</w:t>
      </w:r>
    </w:p>
    <w:p w14:paraId="11B45B9A" w14:textId="77777777" w:rsidR="00394DB0" w:rsidRDefault="00394DB0" w:rsidP="00394DB0">
      <w:pPr>
        <w:pStyle w:val="BodyText"/>
        <w:numPr>
          <w:ilvl w:val="1"/>
          <w:numId w:val="18"/>
        </w:numPr>
      </w:pPr>
      <w:r>
        <w:t>HTML5</w:t>
      </w:r>
    </w:p>
    <w:p w14:paraId="4F2ADAEB" w14:textId="77777777" w:rsidR="00394DB0" w:rsidRDefault="00394DB0" w:rsidP="00394DB0">
      <w:pPr>
        <w:pStyle w:val="BodyText"/>
        <w:numPr>
          <w:ilvl w:val="1"/>
          <w:numId w:val="18"/>
        </w:numPr>
      </w:pPr>
      <w:r>
        <w:t>Scss</w:t>
      </w:r>
    </w:p>
    <w:p w14:paraId="3A1D3726" w14:textId="77777777" w:rsidR="00394DB0" w:rsidRDefault="00394DB0" w:rsidP="00394DB0">
      <w:pPr>
        <w:pStyle w:val="BodyText"/>
        <w:numPr>
          <w:ilvl w:val="1"/>
          <w:numId w:val="18"/>
        </w:numPr>
      </w:pPr>
      <w:r>
        <w:t>React</w:t>
      </w:r>
    </w:p>
    <w:p w14:paraId="0DD9751D" w14:textId="77777777" w:rsidR="008C2260" w:rsidRDefault="008C2260" w:rsidP="00394DB0">
      <w:pPr>
        <w:pStyle w:val="BodyText"/>
        <w:numPr>
          <w:ilvl w:val="1"/>
          <w:numId w:val="18"/>
        </w:numPr>
      </w:pPr>
      <w:r>
        <w:t>Babel</w:t>
      </w:r>
    </w:p>
    <w:p w14:paraId="6A6E97E0" w14:textId="77777777" w:rsidR="008C2260" w:rsidRDefault="008C2260" w:rsidP="00394DB0">
      <w:pPr>
        <w:pStyle w:val="BodyText"/>
        <w:numPr>
          <w:ilvl w:val="1"/>
          <w:numId w:val="18"/>
        </w:numPr>
      </w:pPr>
      <w:r>
        <w:t>Webpack</w:t>
      </w:r>
    </w:p>
    <w:p w14:paraId="2FC54B03" w14:textId="77777777" w:rsidR="002F4817" w:rsidRPr="0001701B" w:rsidRDefault="002F4817" w:rsidP="002F4817">
      <w:pPr>
        <w:pStyle w:val="Heading2"/>
      </w:pPr>
      <w:r w:rsidRPr="0001701B">
        <w:t>Requirements for UI</w:t>
      </w:r>
    </w:p>
    <w:p w14:paraId="3EDB7560" w14:textId="77777777" w:rsidR="00093BB0" w:rsidRDefault="001833ED" w:rsidP="002F4817">
      <w:pPr>
        <w:pStyle w:val="BodyText"/>
      </w:pPr>
      <w:r w:rsidRPr="0001701B">
        <w:t xml:space="preserve">The application consists of one main </w:t>
      </w:r>
      <w:r w:rsidR="00093BB0">
        <w:t xml:space="preserve">page with the list of </w:t>
      </w:r>
      <w:r w:rsidR="00A66715">
        <w:t xml:space="preserve">records </w:t>
      </w:r>
      <w:r w:rsidR="00093BB0">
        <w:t>and several separate pages for actions</w:t>
      </w:r>
    </w:p>
    <w:p w14:paraId="3867CF1D" w14:textId="220BC915" w:rsidR="00365D9A" w:rsidRPr="00365D9A" w:rsidRDefault="00365D9A" w:rsidP="00365D9A">
      <w:pPr>
        <w:pStyle w:val="BodyText"/>
        <w:rPr>
          <w:lang w:val="en-US"/>
        </w:rPr>
      </w:pPr>
      <w:r>
        <w:rPr>
          <w:lang w:val="en-US"/>
        </w:rPr>
        <w:t xml:space="preserve">Use MaterialUI UI kit ( </w:t>
      </w:r>
      <w:hyperlink r:id="rId8" w:history="1">
        <w:r w:rsidRPr="00815903">
          <w:rPr>
            <w:rStyle w:val="Hyperlink"/>
            <w:lang w:val="en-US"/>
          </w:rPr>
          <w:t>https://mui.com/</w:t>
        </w:r>
      </w:hyperlink>
      <w:r>
        <w:rPr>
          <w:lang w:val="en-US"/>
        </w:rPr>
        <w:t xml:space="preserve"> ) for the base controls</w:t>
      </w:r>
    </w:p>
    <w:p w14:paraId="2A4B9FA7" w14:textId="77777777" w:rsidR="00CB32A1" w:rsidRPr="0001701B" w:rsidRDefault="00093BB0" w:rsidP="00A66715">
      <w:pPr>
        <w:pStyle w:val="Heading3"/>
      </w:pPr>
      <w:r w:rsidRPr="0001701B">
        <w:t xml:space="preserve"> </w:t>
      </w:r>
      <w:r w:rsidR="004E73BE" w:rsidRPr="0001701B">
        <w:t>Packaging</w:t>
      </w:r>
    </w:p>
    <w:p w14:paraId="32389A38" w14:textId="296BFFE3" w:rsidR="005A36D0" w:rsidRDefault="00FC374A" w:rsidP="005A36D0">
      <w:pPr>
        <w:pStyle w:val="BodyText"/>
      </w:pPr>
      <w:r w:rsidRPr="0001701B">
        <w:t xml:space="preserve">Put all project </w:t>
      </w:r>
      <w:r w:rsidR="00A66715">
        <w:t xml:space="preserve">files into </w:t>
      </w:r>
      <w:r w:rsidRPr="0001701B">
        <w:t xml:space="preserve">.zip and mail to </w:t>
      </w:r>
      <w:hyperlink r:id="rId9" w:history="1">
        <w:r w:rsidR="00365D9A" w:rsidRPr="00815903">
          <w:rPr>
            <w:rStyle w:val="Hyperlink"/>
          </w:rPr>
          <w:t>kgolubev@alphacrc.com</w:t>
        </w:r>
      </w:hyperlink>
    </w:p>
    <w:p w14:paraId="305FA973" w14:textId="77777777" w:rsidR="00365D9A" w:rsidRDefault="00365D9A" w:rsidP="005A36D0">
      <w:pPr>
        <w:pStyle w:val="BodyText"/>
      </w:pPr>
    </w:p>
    <w:p w14:paraId="408113EF" w14:textId="77777777" w:rsidR="005A36D0" w:rsidRPr="0001701B" w:rsidRDefault="005A36D0" w:rsidP="005A36D0">
      <w:pPr>
        <w:pStyle w:val="BodyText"/>
      </w:pPr>
    </w:p>
    <w:p w14:paraId="32E69D81" w14:textId="77777777" w:rsidR="002754E1" w:rsidRPr="0001701B" w:rsidRDefault="003A3BC5" w:rsidP="003A5697">
      <w:pPr>
        <w:pStyle w:val="Heading1"/>
      </w:pPr>
      <w:r w:rsidRPr="0001701B">
        <w:lastRenderedPageBreak/>
        <w:t>Task</w:t>
      </w:r>
    </w:p>
    <w:p w14:paraId="543523FF" w14:textId="77777777" w:rsidR="003A3BC5" w:rsidRPr="0001701B" w:rsidRDefault="00AF5EDD" w:rsidP="003A3BC5">
      <w:pPr>
        <w:pStyle w:val="BodyText"/>
      </w:pPr>
      <w:r w:rsidRPr="0001701B">
        <w:t xml:space="preserve">The company have </w:t>
      </w:r>
      <w:r w:rsidR="003A3BC5" w:rsidRPr="0001701B">
        <w:t>software that gathers phone-calls event data into the database (we assume it exists and working, for you, it means that the set of data must be generated upon the start of the application).</w:t>
      </w:r>
    </w:p>
    <w:p w14:paraId="15B2C814" w14:textId="77777777" w:rsidR="003A3BC5" w:rsidRDefault="003A3BC5" w:rsidP="00414947">
      <w:pPr>
        <w:pStyle w:val="Heading2"/>
      </w:pPr>
      <w:r w:rsidRPr="0001701B">
        <w:t>Database structure</w:t>
      </w:r>
    </w:p>
    <w:p w14:paraId="06B263F6" w14:textId="77777777" w:rsidR="00544E67" w:rsidRPr="00544E67" w:rsidRDefault="00544E67" w:rsidP="00544E67">
      <w:pPr>
        <w:pStyle w:val="BodyText"/>
      </w:pPr>
      <w:r>
        <w:t xml:space="preserve">Note: </w:t>
      </w:r>
      <w:r w:rsidRPr="0001701B">
        <w:t>T_EVENT_TYPE</w:t>
      </w:r>
      <w:r>
        <w:t xml:space="preserve"> is a type of event. Data is not modified and acts as enum. </w:t>
      </w:r>
      <w:r w:rsidRPr="0001701B">
        <w:t>T_</w:t>
      </w:r>
      <w:r w:rsidR="009932B8" w:rsidRPr="009932B8">
        <w:t xml:space="preserve"> </w:t>
      </w:r>
      <w:r w:rsidR="009932B8">
        <w:t xml:space="preserve">EVENT </w:t>
      </w:r>
      <w:r>
        <w:t>can be thought of as a concrete event.</w:t>
      </w:r>
    </w:p>
    <w:p w14:paraId="04B18CCB" w14:textId="77777777" w:rsidR="00414947" w:rsidRPr="0001701B" w:rsidRDefault="00414947" w:rsidP="00414947">
      <w:pPr>
        <w:pStyle w:val="BodyText"/>
      </w:pPr>
    </w:p>
    <w:tbl>
      <w:tblPr>
        <w:tblW w:w="689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255"/>
        <w:gridCol w:w="1987"/>
      </w:tblGrid>
      <w:tr w:rsidR="00711BB2" w:rsidRPr="0001701B" w14:paraId="16D1FA41" w14:textId="77777777" w:rsidTr="00711BB2">
        <w:tc>
          <w:tcPr>
            <w:tcW w:w="6899" w:type="dxa"/>
            <w:gridSpan w:val="3"/>
            <w:tcBorders>
              <w:bottom w:val="single" w:sz="4" w:space="0" w:color="auto"/>
            </w:tcBorders>
          </w:tcPr>
          <w:p w14:paraId="2A72F29B" w14:textId="77777777" w:rsidR="00711BB2" w:rsidRPr="0001701B" w:rsidRDefault="00711BB2" w:rsidP="00D25B1F">
            <w:pPr>
              <w:pStyle w:val="BodyText"/>
              <w:ind w:left="0"/>
              <w:jc w:val="center"/>
            </w:pPr>
            <w:r w:rsidRPr="0001701B">
              <w:t>T_EVENT_TYPE</w:t>
            </w:r>
          </w:p>
        </w:tc>
      </w:tr>
      <w:tr w:rsidR="00711BB2" w:rsidRPr="0001701B" w14:paraId="4E1A5688" w14:textId="77777777" w:rsidTr="00711BB2">
        <w:tc>
          <w:tcPr>
            <w:tcW w:w="2657" w:type="dxa"/>
            <w:shd w:val="clear" w:color="auto" w:fill="D9D9D9"/>
          </w:tcPr>
          <w:p w14:paraId="107A5034" w14:textId="77777777" w:rsidR="00711BB2" w:rsidRPr="0001701B" w:rsidRDefault="00711BB2" w:rsidP="00D25B1F">
            <w:pPr>
              <w:pStyle w:val="BodyText"/>
              <w:ind w:left="0"/>
              <w:rPr>
                <w:b/>
                <w:sz w:val="16"/>
              </w:rPr>
            </w:pPr>
            <w:r w:rsidRPr="0001701B">
              <w:rPr>
                <w:b/>
                <w:sz w:val="16"/>
              </w:rPr>
              <w:t>EVENT_ID: STRING</w:t>
            </w:r>
          </w:p>
        </w:tc>
        <w:tc>
          <w:tcPr>
            <w:tcW w:w="2255" w:type="dxa"/>
            <w:shd w:val="clear" w:color="auto" w:fill="D9D9D9"/>
          </w:tcPr>
          <w:p w14:paraId="3F63A465" w14:textId="77777777" w:rsidR="00711BB2" w:rsidRPr="0001701B" w:rsidRDefault="00711BB2" w:rsidP="00D25B1F">
            <w:pPr>
              <w:pStyle w:val="BodyText"/>
              <w:ind w:left="0"/>
              <w:rPr>
                <w:b/>
                <w:sz w:val="16"/>
              </w:rPr>
            </w:pPr>
            <w:r w:rsidRPr="0001701B">
              <w:rPr>
                <w:b/>
                <w:sz w:val="16"/>
              </w:rPr>
              <w:t>EVENT_NAME: STRING</w:t>
            </w:r>
          </w:p>
        </w:tc>
        <w:tc>
          <w:tcPr>
            <w:tcW w:w="1987" w:type="dxa"/>
            <w:shd w:val="clear" w:color="auto" w:fill="D9D9D9"/>
          </w:tcPr>
          <w:p w14:paraId="6CA697CC" w14:textId="77777777" w:rsidR="00711BB2" w:rsidRPr="0001701B" w:rsidRDefault="00711BB2" w:rsidP="00D25B1F">
            <w:pPr>
              <w:pStyle w:val="BodyText"/>
              <w:ind w:left="0"/>
              <w:rPr>
                <w:b/>
                <w:sz w:val="16"/>
              </w:rPr>
            </w:pPr>
            <w:r w:rsidRPr="0001701B">
              <w:rPr>
                <w:b/>
                <w:sz w:val="16"/>
              </w:rPr>
              <w:t>Description</w:t>
            </w:r>
          </w:p>
        </w:tc>
      </w:tr>
      <w:tr w:rsidR="00711BB2" w:rsidRPr="0001701B" w14:paraId="7C2F4D09" w14:textId="77777777" w:rsidTr="00711BB2">
        <w:tc>
          <w:tcPr>
            <w:tcW w:w="2657" w:type="dxa"/>
          </w:tcPr>
          <w:p w14:paraId="63768F1F"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EVENT_PICK_UP</w:t>
            </w:r>
          </w:p>
        </w:tc>
        <w:tc>
          <w:tcPr>
            <w:tcW w:w="2255" w:type="dxa"/>
          </w:tcPr>
          <w:p w14:paraId="565D91CB"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Pick-up</w:t>
            </w:r>
          </w:p>
        </w:tc>
        <w:tc>
          <w:tcPr>
            <w:tcW w:w="1987" w:type="dxa"/>
          </w:tcPr>
          <w:p w14:paraId="5EAF0A69" w14:textId="77777777" w:rsidR="00711BB2" w:rsidRPr="0001701B" w:rsidRDefault="00711BB2" w:rsidP="00D25B1F">
            <w:pPr>
              <w:pStyle w:val="BodyText"/>
              <w:ind w:left="0"/>
              <w:rPr>
                <w:rFonts w:cs="Arial"/>
                <w:sz w:val="16"/>
                <w:szCs w:val="20"/>
              </w:rPr>
            </w:pPr>
            <w:r w:rsidRPr="0001701B">
              <w:rPr>
                <w:rFonts w:cs="Arial"/>
                <w:sz w:val="16"/>
                <w:szCs w:val="20"/>
              </w:rPr>
              <w:t>Generated when user pick ups the phone.</w:t>
            </w:r>
          </w:p>
        </w:tc>
      </w:tr>
      <w:tr w:rsidR="00711BB2" w:rsidRPr="0001701B" w14:paraId="54BA3829" w14:textId="77777777" w:rsidTr="00711BB2">
        <w:tc>
          <w:tcPr>
            <w:tcW w:w="2657" w:type="dxa"/>
          </w:tcPr>
          <w:p w14:paraId="3DAB4BE1"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EVENT_DIAL</w:t>
            </w:r>
          </w:p>
        </w:tc>
        <w:tc>
          <w:tcPr>
            <w:tcW w:w="2255" w:type="dxa"/>
          </w:tcPr>
          <w:p w14:paraId="6F8AC915"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Dialling</w:t>
            </w:r>
          </w:p>
        </w:tc>
        <w:tc>
          <w:tcPr>
            <w:tcW w:w="1987" w:type="dxa"/>
          </w:tcPr>
          <w:p w14:paraId="3A511C5F" w14:textId="77777777" w:rsidR="00711BB2" w:rsidRPr="0001701B" w:rsidRDefault="00711BB2" w:rsidP="00D25B1F">
            <w:pPr>
              <w:pStyle w:val="BodyText"/>
              <w:ind w:left="0"/>
              <w:rPr>
                <w:rFonts w:cs="Arial"/>
                <w:sz w:val="16"/>
                <w:szCs w:val="20"/>
              </w:rPr>
            </w:pPr>
            <w:r w:rsidRPr="0001701B">
              <w:rPr>
                <w:rFonts w:cs="Arial"/>
                <w:sz w:val="16"/>
                <w:szCs w:val="20"/>
              </w:rPr>
              <w:t>Generated upon the start of the call.</w:t>
            </w:r>
          </w:p>
        </w:tc>
      </w:tr>
      <w:tr w:rsidR="00711BB2" w:rsidRPr="0001701B" w14:paraId="1FE445FE" w14:textId="77777777" w:rsidTr="00711BB2">
        <w:tc>
          <w:tcPr>
            <w:tcW w:w="2657" w:type="dxa"/>
          </w:tcPr>
          <w:p w14:paraId="070959F6"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EVENT_CALL_ESTABLISHED</w:t>
            </w:r>
          </w:p>
        </w:tc>
        <w:tc>
          <w:tcPr>
            <w:tcW w:w="2255" w:type="dxa"/>
          </w:tcPr>
          <w:p w14:paraId="0CCCD669"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Call Established</w:t>
            </w:r>
          </w:p>
        </w:tc>
        <w:tc>
          <w:tcPr>
            <w:tcW w:w="1987" w:type="dxa"/>
          </w:tcPr>
          <w:p w14:paraId="294A3BC9" w14:textId="77777777" w:rsidR="00711BB2" w:rsidRPr="0001701B" w:rsidRDefault="00711BB2" w:rsidP="00D25B1F">
            <w:pPr>
              <w:pStyle w:val="BodyText"/>
              <w:ind w:left="0"/>
              <w:rPr>
                <w:rFonts w:cs="Arial"/>
                <w:sz w:val="16"/>
                <w:szCs w:val="20"/>
              </w:rPr>
            </w:pPr>
            <w:r w:rsidRPr="0001701B">
              <w:rPr>
                <w:rFonts w:cs="Arial"/>
                <w:sz w:val="16"/>
                <w:szCs w:val="20"/>
              </w:rPr>
              <w:t>Generated when the reciever answers the call.</w:t>
            </w:r>
          </w:p>
        </w:tc>
      </w:tr>
      <w:tr w:rsidR="00711BB2" w:rsidRPr="0001701B" w14:paraId="651A5A85" w14:textId="77777777" w:rsidTr="00711BB2">
        <w:tc>
          <w:tcPr>
            <w:tcW w:w="2657" w:type="dxa"/>
          </w:tcPr>
          <w:p w14:paraId="135DEF0D"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EVENT_CALL_END</w:t>
            </w:r>
          </w:p>
        </w:tc>
        <w:tc>
          <w:tcPr>
            <w:tcW w:w="2255" w:type="dxa"/>
          </w:tcPr>
          <w:p w14:paraId="15A88E08"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Call End</w:t>
            </w:r>
          </w:p>
        </w:tc>
        <w:tc>
          <w:tcPr>
            <w:tcW w:w="1987" w:type="dxa"/>
          </w:tcPr>
          <w:p w14:paraId="7E5D873E" w14:textId="77777777" w:rsidR="00711BB2" w:rsidRPr="0001701B" w:rsidRDefault="00711BB2" w:rsidP="00D25B1F">
            <w:pPr>
              <w:pStyle w:val="BodyText"/>
              <w:ind w:left="0"/>
              <w:rPr>
                <w:rFonts w:cs="Arial"/>
                <w:sz w:val="16"/>
                <w:szCs w:val="20"/>
              </w:rPr>
            </w:pPr>
            <w:r w:rsidRPr="0001701B">
              <w:rPr>
                <w:rFonts w:cs="Arial"/>
                <w:sz w:val="16"/>
                <w:szCs w:val="20"/>
              </w:rPr>
              <w:t>Generated when one of the party cancels the call, also generated when the reciever just cancels the call.</w:t>
            </w:r>
          </w:p>
        </w:tc>
      </w:tr>
      <w:tr w:rsidR="00711BB2" w:rsidRPr="0001701B" w14:paraId="7314495D" w14:textId="77777777" w:rsidTr="00711BB2">
        <w:tc>
          <w:tcPr>
            <w:tcW w:w="2657" w:type="dxa"/>
          </w:tcPr>
          <w:p w14:paraId="3F0F8A0A"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EVENT_HANG_UP</w:t>
            </w:r>
          </w:p>
        </w:tc>
        <w:tc>
          <w:tcPr>
            <w:tcW w:w="2255" w:type="dxa"/>
          </w:tcPr>
          <w:p w14:paraId="522F86C9" w14:textId="77777777" w:rsidR="00711BB2" w:rsidRPr="0001701B" w:rsidRDefault="00711BB2" w:rsidP="00D25B1F">
            <w:pPr>
              <w:pStyle w:val="BodyText"/>
              <w:ind w:left="0"/>
              <w:rPr>
                <w:rFonts w:ascii="Courier New" w:hAnsi="Courier New" w:cs="Courier New"/>
                <w:sz w:val="16"/>
                <w:szCs w:val="20"/>
              </w:rPr>
            </w:pPr>
            <w:r w:rsidRPr="0001701B">
              <w:rPr>
                <w:rFonts w:ascii="Courier New" w:hAnsi="Courier New" w:cs="Courier New"/>
                <w:sz w:val="16"/>
                <w:szCs w:val="20"/>
              </w:rPr>
              <w:t>Hang-up</w:t>
            </w:r>
          </w:p>
        </w:tc>
        <w:tc>
          <w:tcPr>
            <w:tcW w:w="1987" w:type="dxa"/>
          </w:tcPr>
          <w:p w14:paraId="0452AF1B" w14:textId="77777777" w:rsidR="00711BB2" w:rsidRPr="0001701B" w:rsidRDefault="00711BB2" w:rsidP="00D25B1F">
            <w:pPr>
              <w:pStyle w:val="BodyText"/>
              <w:ind w:left="0"/>
              <w:rPr>
                <w:rFonts w:cs="Arial"/>
                <w:sz w:val="16"/>
                <w:szCs w:val="20"/>
              </w:rPr>
            </w:pPr>
            <w:r w:rsidRPr="0001701B">
              <w:rPr>
                <w:rFonts w:cs="Arial"/>
                <w:sz w:val="16"/>
                <w:szCs w:val="20"/>
              </w:rPr>
              <w:t>Generated when user hangs up the phone.</w:t>
            </w:r>
          </w:p>
        </w:tc>
      </w:tr>
    </w:tbl>
    <w:p w14:paraId="6C4F7B94" w14:textId="77777777" w:rsidR="002651B5" w:rsidRDefault="002651B5" w:rsidP="00EC4754">
      <w:pPr>
        <w:pStyle w:val="BodyText"/>
      </w:pPr>
    </w:p>
    <w:tbl>
      <w:tblPr>
        <w:tblW w:w="8653"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402"/>
        <w:gridCol w:w="2263"/>
        <w:gridCol w:w="1754"/>
      </w:tblGrid>
      <w:tr w:rsidR="00711BB2" w:rsidRPr="0001701B" w14:paraId="2B9076D8" w14:textId="77777777" w:rsidTr="00676548">
        <w:trPr>
          <w:trHeight w:val="421"/>
        </w:trPr>
        <w:tc>
          <w:tcPr>
            <w:tcW w:w="8653" w:type="dxa"/>
            <w:gridSpan w:val="4"/>
            <w:tcBorders>
              <w:bottom w:val="single" w:sz="4" w:space="0" w:color="auto"/>
            </w:tcBorders>
          </w:tcPr>
          <w:p w14:paraId="4044D447" w14:textId="77777777" w:rsidR="00711BB2" w:rsidRPr="0001701B" w:rsidRDefault="00711BB2" w:rsidP="00F04C72">
            <w:pPr>
              <w:pStyle w:val="BodyText"/>
              <w:ind w:left="0"/>
              <w:jc w:val="center"/>
            </w:pPr>
            <w:r w:rsidRPr="0001701B">
              <w:t>T_</w:t>
            </w:r>
            <w:r>
              <w:t>EVENT</w:t>
            </w:r>
          </w:p>
        </w:tc>
      </w:tr>
      <w:tr w:rsidR="00711BB2" w:rsidRPr="0001701B" w14:paraId="55ED4D74" w14:textId="77777777" w:rsidTr="00F04C72">
        <w:trPr>
          <w:trHeight w:val="594"/>
        </w:trPr>
        <w:tc>
          <w:tcPr>
            <w:tcW w:w="2234" w:type="dxa"/>
            <w:shd w:val="clear" w:color="auto" w:fill="D9D9D9"/>
          </w:tcPr>
          <w:p w14:paraId="602C0825" w14:textId="77777777" w:rsidR="00711BB2" w:rsidRPr="0001701B" w:rsidRDefault="00711BB2" w:rsidP="00F04C72">
            <w:pPr>
              <w:pStyle w:val="BodyText"/>
              <w:ind w:left="0"/>
              <w:rPr>
                <w:b/>
                <w:sz w:val="14"/>
              </w:rPr>
            </w:pPr>
            <w:r w:rsidRPr="0001701B">
              <w:rPr>
                <w:b/>
                <w:sz w:val="14"/>
              </w:rPr>
              <w:t>RECORD_ID: NUMBER</w:t>
            </w:r>
          </w:p>
        </w:tc>
        <w:tc>
          <w:tcPr>
            <w:tcW w:w="2402" w:type="dxa"/>
            <w:shd w:val="clear" w:color="auto" w:fill="D9D9D9"/>
          </w:tcPr>
          <w:p w14:paraId="14415ED1" w14:textId="77777777" w:rsidR="00711BB2" w:rsidRPr="0001701B" w:rsidRDefault="00711BB2" w:rsidP="00F04C72">
            <w:pPr>
              <w:pStyle w:val="BodyText"/>
              <w:ind w:left="0"/>
              <w:rPr>
                <w:b/>
                <w:sz w:val="14"/>
              </w:rPr>
            </w:pPr>
            <w:r w:rsidRPr="0001701B">
              <w:rPr>
                <w:b/>
                <w:sz w:val="14"/>
              </w:rPr>
              <w:t>RECORD_EVENT_ID: STRING</w:t>
            </w:r>
          </w:p>
        </w:tc>
        <w:tc>
          <w:tcPr>
            <w:tcW w:w="2263" w:type="dxa"/>
            <w:shd w:val="clear" w:color="auto" w:fill="D9D9D9"/>
          </w:tcPr>
          <w:p w14:paraId="2ADF3691" w14:textId="77777777" w:rsidR="00711BB2" w:rsidRPr="0001701B" w:rsidRDefault="00711BB2" w:rsidP="00F04C72">
            <w:pPr>
              <w:pStyle w:val="BodyText"/>
              <w:ind w:left="0"/>
              <w:rPr>
                <w:b/>
                <w:sz w:val="14"/>
              </w:rPr>
            </w:pPr>
            <w:r w:rsidRPr="0001701B">
              <w:rPr>
                <w:b/>
                <w:sz w:val="14"/>
              </w:rPr>
              <w:t>RECORD_DATE: TIMESTAMP</w:t>
            </w:r>
          </w:p>
        </w:tc>
        <w:tc>
          <w:tcPr>
            <w:tcW w:w="1754" w:type="dxa"/>
            <w:shd w:val="clear" w:color="auto" w:fill="D9D9D9"/>
          </w:tcPr>
          <w:p w14:paraId="503D2CD2" w14:textId="77777777" w:rsidR="00711BB2" w:rsidRPr="0001701B" w:rsidRDefault="00711BB2" w:rsidP="00F04C72">
            <w:pPr>
              <w:pStyle w:val="BodyText"/>
              <w:ind w:left="0"/>
              <w:rPr>
                <w:b/>
                <w:sz w:val="14"/>
              </w:rPr>
            </w:pPr>
            <w:r>
              <w:rPr>
                <w:b/>
                <w:sz w:val="14"/>
              </w:rPr>
              <w:t>CALL_ID: NUMBER</w:t>
            </w:r>
          </w:p>
        </w:tc>
      </w:tr>
      <w:tr w:rsidR="00711BB2" w:rsidRPr="0001701B" w14:paraId="1F432B66" w14:textId="77777777" w:rsidTr="00F04C72">
        <w:trPr>
          <w:trHeight w:val="421"/>
        </w:trPr>
        <w:tc>
          <w:tcPr>
            <w:tcW w:w="2234" w:type="dxa"/>
            <w:vAlign w:val="center"/>
          </w:tcPr>
          <w:p w14:paraId="0BC13AD4" w14:textId="77777777" w:rsidR="00711BB2" w:rsidRPr="0001701B" w:rsidRDefault="00711BB2" w:rsidP="00F04C72">
            <w:pPr>
              <w:pStyle w:val="BodyText"/>
              <w:ind w:left="0"/>
              <w:jc w:val="left"/>
              <w:rPr>
                <w:sz w:val="18"/>
                <w:szCs w:val="18"/>
              </w:rPr>
            </w:pPr>
            <w:r w:rsidRPr="0001701B">
              <w:rPr>
                <w:sz w:val="18"/>
                <w:szCs w:val="18"/>
              </w:rPr>
              <w:t>Auto-incremented record identifier.</w:t>
            </w:r>
          </w:p>
        </w:tc>
        <w:tc>
          <w:tcPr>
            <w:tcW w:w="2402" w:type="dxa"/>
            <w:vAlign w:val="center"/>
          </w:tcPr>
          <w:p w14:paraId="0EFA88C5" w14:textId="77777777" w:rsidR="00711BB2" w:rsidRPr="0001701B" w:rsidRDefault="00711BB2" w:rsidP="00F04C72">
            <w:pPr>
              <w:pStyle w:val="BodyText"/>
              <w:ind w:left="0"/>
              <w:jc w:val="left"/>
              <w:rPr>
                <w:sz w:val="18"/>
                <w:szCs w:val="18"/>
              </w:rPr>
            </w:pPr>
            <w:r w:rsidRPr="0001701B">
              <w:rPr>
                <w:sz w:val="18"/>
                <w:szCs w:val="18"/>
              </w:rPr>
              <w:t>The one of the event ids from T_EVENT_TYPE table.</w:t>
            </w:r>
          </w:p>
        </w:tc>
        <w:tc>
          <w:tcPr>
            <w:tcW w:w="2263" w:type="dxa"/>
            <w:vAlign w:val="center"/>
          </w:tcPr>
          <w:p w14:paraId="3C5DB86C" w14:textId="77777777" w:rsidR="00711BB2" w:rsidRPr="0001701B" w:rsidRDefault="00711BB2" w:rsidP="00F04C72">
            <w:pPr>
              <w:pStyle w:val="BodyText"/>
              <w:ind w:left="0"/>
              <w:jc w:val="left"/>
              <w:rPr>
                <w:sz w:val="18"/>
                <w:szCs w:val="18"/>
              </w:rPr>
            </w:pPr>
            <w:r w:rsidRPr="0001701B">
              <w:rPr>
                <w:sz w:val="18"/>
                <w:szCs w:val="18"/>
              </w:rPr>
              <w:t>Date and time of the event</w:t>
            </w:r>
          </w:p>
        </w:tc>
        <w:tc>
          <w:tcPr>
            <w:tcW w:w="1754" w:type="dxa"/>
          </w:tcPr>
          <w:p w14:paraId="7278CC51" w14:textId="77777777" w:rsidR="00711BB2" w:rsidRPr="0001701B" w:rsidRDefault="00711BB2" w:rsidP="00F04C72">
            <w:pPr>
              <w:pStyle w:val="BodyText"/>
              <w:ind w:left="0"/>
              <w:jc w:val="left"/>
              <w:rPr>
                <w:sz w:val="18"/>
                <w:szCs w:val="18"/>
              </w:rPr>
            </w:pPr>
            <w:r>
              <w:rPr>
                <w:sz w:val="18"/>
                <w:szCs w:val="18"/>
              </w:rPr>
              <w:t>Call in which this event occurred.</w:t>
            </w:r>
          </w:p>
        </w:tc>
      </w:tr>
    </w:tbl>
    <w:p w14:paraId="6EE4B827" w14:textId="77777777" w:rsidR="00711BB2" w:rsidRDefault="00711BB2" w:rsidP="00EC4754">
      <w:pPr>
        <w:pStyle w:val="BodyText"/>
      </w:pPr>
    </w:p>
    <w:p w14:paraId="577990AD" w14:textId="77777777" w:rsidR="00711BB2" w:rsidRPr="0001701B" w:rsidRDefault="00711BB2" w:rsidP="00EC4754">
      <w:pPr>
        <w:pStyle w:val="BodyText"/>
      </w:pPr>
    </w:p>
    <w:tbl>
      <w:tblPr>
        <w:tblW w:w="4467"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700"/>
        <w:gridCol w:w="3600"/>
      </w:tblGrid>
      <w:tr w:rsidR="00316F9C" w:rsidRPr="0001701B" w14:paraId="171E32B7" w14:textId="77777777" w:rsidTr="00D25B1F">
        <w:trPr>
          <w:trHeight w:val="421"/>
        </w:trPr>
        <w:tc>
          <w:tcPr>
            <w:tcW w:w="5000" w:type="pct"/>
            <w:gridSpan w:val="3"/>
            <w:tcBorders>
              <w:bottom w:val="single" w:sz="4" w:space="0" w:color="auto"/>
            </w:tcBorders>
          </w:tcPr>
          <w:p w14:paraId="6DB014E3" w14:textId="77777777" w:rsidR="00316F9C" w:rsidRPr="0001701B" w:rsidRDefault="00316F9C" w:rsidP="009932B8">
            <w:pPr>
              <w:pStyle w:val="BodyText"/>
              <w:ind w:left="0"/>
              <w:jc w:val="center"/>
            </w:pPr>
            <w:r w:rsidRPr="0001701B">
              <w:t>T_</w:t>
            </w:r>
            <w:r w:rsidR="009932B8">
              <w:t>CALL</w:t>
            </w:r>
          </w:p>
        </w:tc>
      </w:tr>
      <w:tr w:rsidR="009932B8" w:rsidRPr="0001701B" w14:paraId="12B25056" w14:textId="77777777" w:rsidTr="009932B8">
        <w:trPr>
          <w:trHeight w:val="594"/>
        </w:trPr>
        <w:tc>
          <w:tcPr>
            <w:tcW w:w="1316" w:type="pct"/>
            <w:shd w:val="clear" w:color="auto" w:fill="D9D9D9"/>
          </w:tcPr>
          <w:p w14:paraId="7C8C5FD5" w14:textId="77777777" w:rsidR="009932B8" w:rsidRPr="0001701B" w:rsidRDefault="009932B8" w:rsidP="00D25B1F">
            <w:pPr>
              <w:pStyle w:val="BodyText"/>
              <w:ind w:left="0"/>
              <w:rPr>
                <w:b/>
                <w:sz w:val="14"/>
              </w:rPr>
            </w:pPr>
            <w:r w:rsidRPr="0001701B">
              <w:rPr>
                <w:b/>
                <w:sz w:val="14"/>
              </w:rPr>
              <w:t>RECORD_ID: NUMBER</w:t>
            </w:r>
          </w:p>
        </w:tc>
        <w:tc>
          <w:tcPr>
            <w:tcW w:w="1579" w:type="pct"/>
            <w:shd w:val="clear" w:color="auto" w:fill="D9D9D9"/>
          </w:tcPr>
          <w:p w14:paraId="304567EA" w14:textId="77777777" w:rsidR="009932B8" w:rsidRPr="0001701B" w:rsidRDefault="009932B8" w:rsidP="00D25B1F">
            <w:pPr>
              <w:pStyle w:val="BodyText"/>
              <w:ind w:left="0"/>
              <w:rPr>
                <w:b/>
                <w:sz w:val="14"/>
              </w:rPr>
            </w:pPr>
            <w:r w:rsidRPr="0001701B">
              <w:rPr>
                <w:b/>
                <w:sz w:val="14"/>
              </w:rPr>
              <w:t>CALLER: NUMBER</w:t>
            </w:r>
          </w:p>
        </w:tc>
        <w:tc>
          <w:tcPr>
            <w:tcW w:w="2106" w:type="pct"/>
            <w:shd w:val="clear" w:color="auto" w:fill="D9D9D9"/>
          </w:tcPr>
          <w:p w14:paraId="71B04775" w14:textId="77777777" w:rsidR="009932B8" w:rsidRPr="0001701B" w:rsidRDefault="009932B8" w:rsidP="00D25B1F">
            <w:pPr>
              <w:pStyle w:val="BodyText"/>
              <w:ind w:left="0"/>
              <w:rPr>
                <w:b/>
                <w:sz w:val="14"/>
              </w:rPr>
            </w:pPr>
            <w:r w:rsidRPr="0001701B">
              <w:rPr>
                <w:b/>
                <w:sz w:val="14"/>
              </w:rPr>
              <w:t>RECIEVER: NUMBER</w:t>
            </w:r>
          </w:p>
        </w:tc>
      </w:tr>
      <w:tr w:rsidR="009932B8" w:rsidRPr="0001701B" w14:paraId="490B3D45" w14:textId="77777777" w:rsidTr="009932B8">
        <w:trPr>
          <w:trHeight w:val="421"/>
        </w:trPr>
        <w:tc>
          <w:tcPr>
            <w:tcW w:w="1316" w:type="pct"/>
            <w:vAlign w:val="center"/>
          </w:tcPr>
          <w:p w14:paraId="5DC0BE65" w14:textId="77777777" w:rsidR="009932B8" w:rsidRPr="0001701B" w:rsidRDefault="009932B8" w:rsidP="00D25B1F">
            <w:pPr>
              <w:pStyle w:val="BodyText"/>
              <w:ind w:left="0"/>
              <w:jc w:val="left"/>
              <w:rPr>
                <w:sz w:val="18"/>
                <w:szCs w:val="18"/>
              </w:rPr>
            </w:pPr>
            <w:r w:rsidRPr="0001701B">
              <w:rPr>
                <w:sz w:val="18"/>
                <w:szCs w:val="18"/>
              </w:rPr>
              <w:t>Auto-incremented record identifier.</w:t>
            </w:r>
          </w:p>
        </w:tc>
        <w:tc>
          <w:tcPr>
            <w:tcW w:w="1579" w:type="pct"/>
            <w:vAlign w:val="center"/>
          </w:tcPr>
          <w:p w14:paraId="465509A6" w14:textId="77777777" w:rsidR="009932B8" w:rsidRPr="0001701B" w:rsidRDefault="009932B8" w:rsidP="00D25B1F">
            <w:pPr>
              <w:pStyle w:val="BodyText"/>
              <w:ind w:left="0"/>
              <w:jc w:val="left"/>
              <w:rPr>
                <w:sz w:val="18"/>
                <w:szCs w:val="18"/>
              </w:rPr>
            </w:pPr>
            <w:r w:rsidRPr="0001701B">
              <w:rPr>
                <w:sz w:val="18"/>
                <w:szCs w:val="18"/>
              </w:rPr>
              <w:t>The phone number of the caller.</w:t>
            </w:r>
          </w:p>
        </w:tc>
        <w:tc>
          <w:tcPr>
            <w:tcW w:w="2106" w:type="pct"/>
            <w:vAlign w:val="center"/>
          </w:tcPr>
          <w:p w14:paraId="476000CB" w14:textId="77777777" w:rsidR="009932B8" w:rsidRPr="0001701B" w:rsidRDefault="009932B8" w:rsidP="009932B8">
            <w:pPr>
              <w:pStyle w:val="BodyText"/>
              <w:ind w:left="0"/>
              <w:jc w:val="left"/>
              <w:rPr>
                <w:sz w:val="18"/>
                <w:szCs w:val="18"/>
              </w:rPr>
            </w:pPr>
            <w:r w:rsidRPr="0001701B">
              <w:rPr>
                <w:sz w:val="18"/>
                <w:szCs w:val="18"/>
              </w:rPr>
              <w:t>The phone number of the receiver</w:t>
            </w:r>
            <w:r>
              <w:rPr>
                <w:sz w:val="18"/>
                <w:szCs w:val="18"/>
              </w:rPr>
              <w:t>.</w:t>
            </w:r>
            <w:r w:rsidRPr="0001701B">
              <w:rPr>
                <w:sz w:val="18"/>
                <w:szCs w:val="18"/>
              </w:rPr>
              <w:t xml:space="preserve"> </w:t>
            </w:r>
            <w:r>
              <w:rPr>
                <w:sz w:val="18"/>
                <w:szCs w:val="18"/>
              </w:rPr>
              <w:t>M</w:t>
            </w:r>
            <w:r w:rsidRPr="0001701B">
              <w:rPr>
                <w:sz w:val="18"/>
                <w:szCs w:val="18"/>
              </w:rPr>
              <w:t>ight be null for some events.</w:t>
            </w:r>
          </w:p>
        </w:tc>
      </w:tr>
    </w:tbl>
    <w:p w14:paraId="4F3A4B85" w14:textId="77777777" w:rsidR="005C4A83" w:rsidRPr="0001701B" w:rsidRDefault="00122737" w:rsidP="00122737">
      <w:pPr>
        <w:pStyle w:val="Heading2"/>
      </w:pPr>
      <w:r w:rsidRPr="0001701B">
        <w:lastRenderedPageBreak/>
        <w:t>Event</w:t>
      </w:r>
      <w:r w:rsidR="00E40076" w:rsidRPr="0001701B">
        <w:t>s</w:t>
      </w:r>
      <w:r w:rsidRPr="0001701B">
        <w:t xml:space="preserve"> flow</w:t>
      </w:r>
    </w:p>
    <w:p w14:paraId="0A7003CA" w14:textId="77777777" w:rsidR="00122737" w:rsidRPr="0001701B" w:rsidRDefault="00240539" w:rsidP="00122737">
      <w:pPr>
        <w:pStyle w:val="BodyText"/>
      </w:pPr>
      <w:r w:rsidRPr="0001701B">
        <w:object w:dxaOrig="7462" w:dyaOrig="11057" w14:anchorId="60143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553pt" o:ole="">
            <v:imagedata r:id="rId10" o:title=""/>
          </v:shape>
          <o:OLEObject Type="Embed" ProgID="Visio.Drawing.11" ShapeID="_x0000_i1025" DrawAspect="Content" ObjectID="_1720262162" r:id="rId11"/>
        </w:object>
      </w:r>
    </w:p>
    <w:p w14:paraId="064E0107" w14:textId="77777777" w:rsidR="00A15D18" w:rsidRPr="0001701B" w:rsidRDefault="006D20FB" w:rsidP="00A15D18">
      <w:pPr>
        <w:pStyle w:val="Heading1"/>
      </w:pPr>
      <w:r w:rsidRPr="0001701B">
        <w:lastRenderedPageBreak/>
        <w:t>USe Cases</w:t>
      </w:r>
    </w:p>
    <w:p w14:paraId="798A1632" w14:textId="77777777" w:rsidR="006D20FB" w:rsidRPr="0001701B" w:rsidRDefault="00EB7FED" w:rsidP="006D20FB">
      <w:pPr>
        <w:pStyle w:val="Heading2"/>
      </w:pPr>
      <w:r w:rsidRPr="0001701B">
        <w:t>Application</w:t>
      </w:r>
      <w:r w:rsidR="00170FFB" w:rsidRPr="0001701B">
        <w:t xml:space="preserve"> Startup</w:t>
      </w:r>
    </w:p>
    <w:p w14:paraId="41828642" w14:textId="77777777" w:rsidR="00EB7FED" w:rsidRPr="0001701B" w:rsidRDefault="00A12AE6" w:rsidP="00EB7FED">
      <w:pPr>
        <w:pStyle w:val="BodyText"/>
      </w:pPr>
      <w:r w:rsidRPr="0001701B">
        <w:t xml:space="preserve">Upon the startup </w:t>
      </w:r>
      <w:r w:rsidR="004B2E49" w:rsidRPr="0001701B">
        <w:t>the application must generate a complete set of data to operate against.</w:t>
      </w:r>
      <w:r w:rsidR="00A0631A" w:rsidRPr="0001701B">
        <w:t xml:space="preserve"> It must contain</w:t>
      </w:r>
      <w:r w:rsidR="002D7BD9" w:rsidRPr="0001701B">
        <w:t xml:space="preserve"> all full</w:t>
      </w:r>
      <w:r w:rsidR="00A0631A" w:rsidRPr="0001701B">
        <w:t xml:space="preserve">, </w:t>
      </w:r>
      <w:r w:rsidR="007B4FE4" w:rsidRPr="0001701B">
        <w:t>cancelled</w:t>
      </w:r>
      <w:r w:rsidR="00A0631A" w:rsidRPr="0001701B">
        <w:t xml:space="preserve"> and non-</w:t>
      </w:r>
      <w:r w:rsidR="007B4FE4" w:rsidRPr="0001701B">
        <w:t>dialled</w:t>
      </w:r>
      <w:r w:rsidR="00A0631A" w:rsidRPr="0001701B">
        <w:t xml:space="preserve"> calls.</w:t>
      </w:r>
      <w:r w:rsidR="008E6B36" w:rsidRPr="0001701B">
        <w:t xml:space="preserve"> The percentage of the call types must be 80% of full, 15% </w:t>
      </w:r>
      <w:r w:rsidR="00AA6759" w:rsidRPr="0001701B">
        <w:t xml:space="preserve">of </w:t>
      </w:r>
      <w:r w:rsidR="007B4FE4" w:rsidRPr="0001701B">
        <w:t>cancelled</w:t>
      </w:r>
      <w:r w:rsidR="008E6B36" w:rsidRPr="0001701B">
        <w:t xml:space="preserve"> and 5% non-</w:t>
      </w:r>
      <w:r w:rsidR="007B4FE4" w:rsidRPr="0001701B">
        <w:t>dialled</w:t>
      </w:r>
      <w:r w:rsidR="008E6B36" w:rsidRPr="0001701B">
        <w:t xml:space="preserve"> calls.</w:t>
      </w:r>
      <w:r w:rsidR="00B45F30" w:rsidRPr="0001701B">
        <w:t xml:space="preserve"> Valid phone number is six digits that starts with either 3, 5 or 8.</w:t>
      </w:r>
      <w:r w:rsidR="00B74329" w:rsidRPr="0001701B">
        <w:t xml:space="preserve"> Timestamp of the record must be aligned on second</w:t>
      </w:r>
      <w:r w:rsidR="009F5710" w:rsidRPr="0001701B">
        <w:t>s</w:t>
      </w:r>
      <w:r w:rsidR="00B74329" w:rsidRPr="0001701B">
        <w:t xml:space="preserve"> boundary</w:t>
      </w:r>
      <w:r w:rsidR="00BC011C" w:rsidRPr="0001701B">
        <w:t>, if the call was made in 15:25:26.456, the database must contain 15:25:27 (i.e. milliseconds always</w:t>
      </w:r>
      <w:r w:rsidR="00EF1F39" w:rsidRPr="0001701B">
        <w:t xml:space="preserve"> get</w:t>
      </w:r>
      <w:r w:rsidR="00BC011C" w:rsidRPr="0001701B">
        <w:t xml:space="preserve"> round-up to next second)</w:t>
      </w:r>
      <w:r w:rsidR="00B74329" w:rsidRPr="0001701B">
        <w:t>.</w:t>
      </w:r>
    </w:p>
    <w:p w14:paraId="476562D3" w14:textId="77777777" w:rsidR="00E0247C" w:rsidRPr="0001701B" w:rsidRDefault="00657A91" w:rsidP="00E0247C">
      <w:pPr>
        <w:pStyle w:val="Heading2"/>
      </w:pPr>
      <w:r w:rsidRPr="0001701B">
        <w:t>UC1</w:t>
      </w:r>
      <w:r w:rsidR="00E0247C" w:rsidRPr="0001701B">
        <w:t xml:space="preserve">: </w:t>
      </w:r>
      <w:r w:rsidR="00D33F84" w:rsidRPr="0001701B">
        <w:t>Records Query</w:t>
      </w:r>
    </w:p>
    <w:p w14:paraId="178D121F" w14:textId="77777777" w:rsidR="00D33F84" w:rsidRDefault="00FA49C2" w:rsidP="00D33F84">
      <w:pPr>
        <w:pStyle w:val="BodyText"/>
      </w:pPr>
      <w:r w:rsidRPr="0001701B">
        <w:t xml:space="preserve">The main window must contain a filterable </w:t>
      </w:r>
      <w:r w:rsidR="00023033" w:rsidRPr="0001701B">
        <w:t>and sortab</w:t>
      </w:r>
      <w:r w:rsidR="007B4FE4" w:rsidRPr="0001701B">
        <w:t>l</w:t>
      </w:r>
      <w:r w:rsidR="00023033" w:rsidRPr="0001701B">
        <w:t xml:space="preserve">e </w:t>
      </w:r>
      <w:r w:rsidRPr="0001701B">
        <w:t>grid with data.</w:t>
      </w:r>
      <w:r w:rsidR="00C34752" w:rsidRPr="0001701B">
        <w:t xml:space="preserve"> All user manipulation must be applied </w:t>
      </w:r>
      <w:r w:rsidR="007B4FE4" w:rsidRPr="0001701B">
        <w:t>immediately</w:t>
      </w:r>
      <w:r w:rsidR="00C34752" w:rsidRPr="0001701B">
        <w:t>.</w:t>
      </w:r>
    </w:p>
    <w:p w14:paraId="19FCDE18" w14:textId="77777777" w:rsidR="007C6C12" w:rsidRPr="0001701B" w:rsidRDefault="007C6C12" w:rsidP="007C6C12">
      <w:pPr>
        <w:pStyle w:val="Heading3"/>
        <w:rPr>
          <w:lang w:val="en-GB"/>
        </w:rPr>
      </w:pPr>
      <w:r w:rsidRPr="0001701B">
        <w:rPr>
          <w:lang w:val="en-GB"/>
        </w:rPr>
        <w:t>Filters</w:t>
      </w:r>
    </w:p>
    <w:p w14:paraId="14E1065A" w14:textId="77777777" w:rsidR="007C6C12" w:rsidRDefault="007C6C12" w:rsidP="007C6C12">
      <w:pPr>
        <w:pStyle w:val="BodyText"/>
      </w:pPr>
      <w:r w:rsidRPr="0001701B">
        <w:t>User must have an ability to filter by event-types (multi-select), caller or reciever number (start-with wildcard, so user might input 325 and all numbers that starts with 325 shown). In addition, there must be ability to to specify number of elements per page: 5, 10 or 25.</w:t>
      </w:r>
    </w:p>
    <w:p w14:paraId="17BD770D" w14:textId="77777777" w:rsidR="00CD1539" w:rsidRPr="0001701B" w:rsidRDefault="00CD1539" w:rsidP="007C6C12">
      <w:pPr>
        <w:pStyle w:val="BodyText"/>
      </w:pPr>
      <w:r>
        <w:t xml:space="preserve">Note: Filters are applied to all data, not just visible on the current page. </w:t>
      </w:r>
      <w:r w:rsidR="00544E67">
        <w:t xml:space="preserve">Example: </w:t>
      </w:r>
      <w:r>
        <w:t>If you have 5 rows on a page, have more on other pages and apply filter which would remove 2 rows</w:t>
      </w:r>
      <w:r w:rsidR="0076071E">
        <w:t xml:space="preserve"> from current page</w:t>
      </w:r>
      <w:r>
        <w:t>, table should still display 5 rows. 2 new rows would come from 2</w:t>
      </w:r>
      <w:r w:rsidRPr="00CD1539">
        <w:rPr>
          <w:vertAlign w:val="superscript"/>
        </w:rPr>
        <w:t>nd</w:t>
      </w:r>
      <w:r>
        <w:t xml:space="preserve"> page.</w:t>
      </w:r>
    </w:p>
    <w:p w14:paraId="5A8CE4B8" w14:textId="77777777" w:rsidR="007C6C12" w:rsidRPr="0001701B" w:rsidRDefault="007C6C12" w:rsidP="007C6C12">
      <w:pPr>
        <w:pStyle w:val="Heading2"/>
      </w:pPr>
      <w:r w:rsidRPr="0001701B">
        <w:t>Sorting</w:t>
      </w:r>
    </w:p>
    <w:p w14:paraId="6A2F4D1E" w14:textId="77777777" w:rsidR="007C6C12" w:rsidRDefault="007C6C12" w:rsidP="007C6C12">
      <w:pPr>
        <w:pStyle w:val="BodyText"/>
      </w:pPr>
      <w:r w:rsidRPr="0001701B">
        <w:t xml:space="preserve">There must be ability to sort by caller or reciever number, </w:t>
      </w:r>
      <w:r w:rsidR="008F350A" w:rsidRPr="0001701B">
        <w:t>either</w:t>
      </w:r>
      <w:r w:rsidRPr="0001701B">
        <w:t xml:space="preserve"> in ascending or descending order.</w:t>
      </w:r>
    </w:p>
    <w:p w14:paraId="33AE75C7" w14:textId="77777777" w:rsidR="00C027AF" w:rsidRPr="0076071E" w:rsidRDefault="00C027AF" w:rsidP="007C6C12">
      <w:pPr>
        <w:pStyle w:val="BodyText"/>
        <w:rPr>
          <w:b/>
        </w:rPr>
      </w:pPr>
      <w:r w:rsidRPr="0076071E">
        <w:rPr>
          <w:b/>
        </w:rPr>
        <w:t>NB! Filtering and sorting must be done in DB. (Do not download all data to client)</w:t>
      </w:r>
    </w:p>
    <w:p w14:paraId="46E93320" w14:textId="77777777" w:rsidR="00277202" w:rsidRPr="0001701B" w:rsidRDefault="00277202" w:rsidP="00277202">
      <w:pPr>
        <w:pStyle w:val="Heading3"/>
        <w:rPr>
          <w:lang w:val="en-GB"/>
        </w:rPr>
      </w:pPr>
      <w:r w:rsidRPr="0001701B">
        <w:rPr>
          <w:lang w:val="en-GB"/>
        </w:rPr>
        <w:t>Display data</w:t>
      </w:r>
    </w:p>
    <w:tbl>
      <w:tblPr>
        <w:tblW w:w="8820"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2208"/>
        <w:gridCol w:w="2208"/>
        <w:gridCol w:w="2239"/>
      </w:tblGrid>
      <w:tr w:rsidR="00D34DC1" w:rsidRPr="0001701B" w14:paraId="1DB9E7C3" w14:textId="77777777" w:rsidTr="00D25B1F">
        <w:tc>
          <w:tcPr>
            <w:tcW w:w="2165" w:type="dxa"/>
            <w:shd w:val="clear" w:color="auto" w:fill="D9D9D9"/>
          </w:tcPr>
          <w:p w14:paraId="7B5B38AD" w14:textId="77777777" w:rsidR="00D34DC1" w:rsidRPr="0001701B" w:rsidRDefault="00D34DC1" w:rsidP="00D25B1F">
            <w:pPr>
              <w:pStyle w:val="BodyText"/>
              <w:ind w:left="0"/>
            </w:pPr>
            <w:r w:rsidRPr="0001701B">
              <w:t>Caller</w:t>
            </w:r>
          </w:p>
        </w:tc>
        <w:tc>
          <w:tcPr>
            <w:tcW w:w="2208" w:type="dxa"/>
            <w:shd w:val="clear" w:color="auto" w:fill="D9D9D9"/>
          </w:tcPr>
          <w:p w14:paraId="759A2DD2" w14:textId="77777777" w:rsidR="00D34DC1" w:rsidRPr="0001701B" w:rsidRDefault="00D34DC1" w:rsidP="00D25B1F">
            <w:pPr>
              <w:pStyle w:val="BodyText"/>
              <w:ind w:left="0"/>
            </w:pPr>
            <w:r w:rsidRPr="0001701B">
              <w:t>Event</w:t>
            </w:r>
          </w:p>
        </w:tc>
        <w:tc>
          <w:tcPr>
            <w:tcW w:w="2208" w:type="dxa"/>
            <w:shd w:val="clear" w:color="auto" w:fill="D9D9D9"/>
          </w:tcPr>
          <w:p w14:paraId="36DCBD90" w14:textId="77777777" w:rsidR="00D34DC1" w:rsidRPr="0001701B" w:rsidRDefault="00D34DC1" w:rsidP="00D25B1F">
            <w:pPr>
              <w:pStyle w:val="BodyText"/>
              <w:ind w:left="0"/>
            </w:pPr>
            <w:r w:rsidRPr="0001701B">
              <w:t>Reciever</w:t>
            </w:r>
          </w:p>
        </w:tc>
        <w:tc>
          <w:tcPr>
            <w:tcW w:w="2239" w:type="dxa"/>
            <w:shd w:val="clear" w:color="auto" w:fill="D9D9D9"/>
          </w:tcPr>
          <w:p w14:paraId="4D6102EC" w14:textId="77777777" w:rsidR="00D34DC1" w:rsidRPr="0001701B" w:rsidRDefault="00D34DC1" w:rsidP="00D25B1F">
            <w:pPr>
              <w:pStyle w:val="BodyText"/>
              <w:ind w:left="0"/>
            </w:pPr>
            <w:r w:rsidRPr="0001701B">
              <w:t>Timestamp</w:t>
            </w:r>
          </w:p>
        </w:tc>
      </w:tr>
      <w:tr w:rsidR="00D34DC1" w:rsidRPr="0001701B" w14:paraId="450B2548" w14:textId="77777777" w:rsidTr="00D25B1F">
        <w:tc>
          <w:tcPr>
            <w:tcW w:w="2165" w:type="dxa"/>
          </w:tcPr>
          <w:p w14:paraId="7FFCD703" w14:textId="77777777" w:rsidR="00D34DC1" w:rsidRPr="0001701B" w:rsidRDefault="00D34DC1" w:rsidP="00D25B1F">
            <w:pPr>
              <w:pStyle w:val="BodyText"/>
              <w:ind w:left="0"/>
            </w:pPr>
            <w:r w:rsidRPr="0001701B">
              <w:t>…</w:t>
            </w:r>
          </w:p>
        </w:tc>
        <w:tc>
          <w:tcPr>
            <w:tcW w:w="2208" w:type="dxa"/>
          </w:tcPr>
          <w:p w14:paraId="21D1909E" w14:textId="77777777" w:rsidR="00D34DC1" w:rsidRPr="0001701B" w:rsidRDefault="00D34DC1" w:rsidP="00D25B1F">
            <w:pPr>
              <w:pStyle w:val="BodyText"/>
              <w:ind w:left="0"/>
            </w:pPr>
            <w:r w:rsidRPr="0001701B">
              <w:t>…</w:t>
            </w:r>
          </w:p>
        </w:tc>
        <w:tc>
          <w:tcPr>
            <w:tcW w:w="2208" w:type="dxa"/>
          </w:tcPr>
          <w:p w14:paraId="7FA5C10E" w14:textId="77777777" w:rsidR="00D34DC1" w:rsidRPr="0001701B" w:rsidRDefault="00D34DC1" w:rsidP="00D25B1F">
            <w:pPr>
              <w:pStyle w:val="BodyText"/>
              <w:ind w:left="0"/>
            </w:pPr>
            <w:r w:rsidRPr="0001701B">
              <w:t>…</w:t>
            </w:r>
          </w:p>
        </w:tc>
        <w:tc>
          <w:tcPr>
            <w:tcW w:w="2239" w:type="dxa"/>
          </w:tcPr>
          <w:p w14:paraId="14EC371E" w14:textId="77777777" w:rsidR="00D34DC1" w:rsidRPr="0001701B" w:rsidRDefault="00D34DC1" w:rsidP="00D25B1F">
            <w:pPr>
              <w:pStyle w:val="BodyText"/>
              <w:ind w:left="0"/>
            </w:pPr>
            <w:r w:rsidRPr="0001701B">
              <w:t>…</w:t>
            </w:r>
          </w:p>
        </w:tc>
      </w:tr>
    </w:tbl>
    <w:p w14:paraId="57A21B83" w14:textId="77777777" w:rsidR="00277202" w:rsidRPr="0001701B" w:rsidRDefault="009932B8" w:rsidP="00277202">
      <w:pPr>
        <w:pStyle w:val="BodyText"/>
      </w:pPr>
      <w:r>
        <w:t>Events are displayed (with some call information).</w:t>
      </w:r>
    </w:p>
    <w:p w14:paraId="01066110" w14:textId="77777777" w:rsidR="00023033" w:rsidRPr="0001701B" w:rsidRDefault="00CF769C" w:rsidP="00D33F84">
      <w:pPr>
        <w:pStyle w:val="BodyText"/>
      </w:pPr>
      <w:r w:rsidRPr="0001701B">
        <w:t>„Event“ must contain human readable value. „Timestamp“ must have following format: ’DD/mm/YYYY HH:MM:ss’.</w:t>
      </w:r>
    </w:p>
    <w:p w14:paraId="6CC64893" w14:textId="77777777" w:rsidR="006D20FB" w:rsidRPr="0001701B" w:rsidRDefault="00E826A9" w:rsidP="00E826A9">
      <w:pPr>
        <w:pStyle w:val="Heading2"/>
      </w:pPr>
      <w:r w:rsidRPr="0001701B">
        <w:t>UC</w:t>
      </w:r>
      <w:r w:rsidR="00657A91" w:rsidRPr="0001701B">
        <w:t>2</w:t>
      </w:r>
      <w:r w:rsidRPr="0001701B">
        <w:t xml:space="preserve">: Records Query </w:t>
      </w:r>
      <w:r w:rsidR="00D34DC1" w:rsidRPr="0001701B">
        <w:t>Behaviour</w:t>
      </w:r>
    </w:p>
    <w:p w14:paraId="0DDB1E3A" w14:textId="77777777" w:rsidR="00D34DC1" w:rsidRPr="0001701B" w:rsidRDefault="00D34DC1" w:rsidP="00D34DC1">
      <w:pPr>
        <w:pStyle w:val="BodyText"/>
      </w:pPr>
      <w:r w:rsidRPr="0001701B">
        <w:t xml:space="preserve">When user clicks on any row, </w:t>
      </w:r>
      <w:r w:rsidR="00A66715">
        <w:t>a separate page is</w:t>
      </w:r>
      <w:r w:rsidRPr="0001701B">
        <w:t xml:space="preserve"> displayed with information for that particular call</w:t>
      </w:r>
      <w:r w:rsidR="00234BE3" w:rsidRPr="0001701B">
        <w:t xml:space="preserve"> (i.e. collection of all events filtered for the call)</w:t>
      </w:r>
      <w:r w:rsidRPr="0001701B">
        <w:t>.</w:t>
      </w:r>
      <w:r w:rsidR="00250A2F" w:rsidRPr="0001701B">
        <w:t xml:space="preserve"> For more det</w:t>
      </w:r>
      <w:r w:rsidR="005029E9" w:rsidRPr="0001701B">
        <w:t>ails, refer to UC3</w:t>
      </w:r>
      <w:r w:rsidR="00250A2F" w:rsidRPr="0001701B">
        <w:t>.</w:t>
      </w:r>
      <w:r w:rsidR="003D4A42">
        <w:t xml:space="preserve"> Clicking directly on the phone number – opens “all calls” page for that number, see UC4</w:t>
      </w:r>
    </w:p>
    <w:p w14:paraId="2A234899" w14:textId="77777777" w:rsidR="00250A2F" w:rsidRPr="0001701B" w:rsidRDefault="00657A91" w:rsidP="00250A2F">
      <w:pPr>
        <w:pStyle w:val="Heading2"/>
      </w:pPr>
      <w:r w:rsidRPr="0001701B">
        <w:t>UC3</w:t>
      </w:r>
      <w:r w:rsidR="00250A2F" w:rsidRPr="0001701B">
        <w:t xml:space="preserve">: Call Details </w:t>
      </w:r>
      <w:r w:rsidR="00A66715">
        <w:t>Page</w:t>
      </w:r>
    </w:p>
    <w:p w14:paraId="26A4F1E5" w14:textId="77777777" w:rsidR="00250A2F" w:rsidRPr="0001701B" w:rsidRDefault="00FF1645" w:rsidP="00250A2F">
      <w:pPr>
        <w:pStyle w:val="BodyText"/>
      </w:pPr>
      <w:r w:rsidRPr="0001701B">
        <w:t xml:space="preserve">By default the call details </w:t>
      </w:r>
      <w:r w:rsidR="00A66715">
        <w:t>page</w:t>
      </w:r>
      <w:r w:rsidRPr="0001701B">
        <w:t xml:space="preserve"> contains the same grid that in records query, but without ability to sort, filter or whatever with a number of events grouped by the particular call.</w:t>
      </w:r>
      <w:r w:rsidR="00AC07DD" w:rsidRPr="0001701B">
        <w:t xml:space="preserve"> The title must contain a call resolution in a form of ‘CALLER#: Regular call’, or ‘CALLER#: </w:t>
      </w:r>
      <w:r w:rsidR="007B4FE4" w:rsidRPr="0001701B">
        <w:t>Cancelled</w:t>
      </w:r>
      <w:r w:rsidR="00AC07DD" w:rsidRPr="0001701B">
        <w:t xml:space="preserve"> call’.</w:t>
      </w:r>
    </w:p>
    <w:p w14:paraId="20E0AFA4" w14:textId="77777777" w:rsidR="007B52CA" w:rsidRPr="0001701B" w:rsidRDefault="00657A91" w:rsidP="007B52CA">
      <w:pPr>
        <w:pStyle w:val="Heading2"/>
      </w:pPr>
      <w:r w:rsidRPr="0001701B">
        <w:lastRenderedPageBreak/>
        <w:t>UC4</w:t>
      </w:r>
      <w:r w:rsidR="007B52CA" w:rsidRPr="0001701B">
        <w:t xml:space="preserve">: </w:t>
      </w:r>
      <w:r w:rsidR="0009203F" w:rsidRPr="0001701B">
        <w:t xml:space="preserve">All Calls </w:t>
      </w:r>
      <w:r w:rsidR="007137EC">
        <w:t>Page</w:t>
      </w:r>
    </w:p>
    <w:p w14:paraId="66BEEB10" w14:textId="77777777" w:rsidR="0009203F" w:rsidRPr="0001701B" w:rsidRDefault="008E313E" w:rsidP="0009203F">
      <w:pPr>
        <w:pStyle w:val="BodyText"/>
      </w:pPr>
      <w:r w:rsidRPr="0001701B">
        <w:t xml:space="preserve">The </w:t>
      </w:r>
      <w:r w:rsidR="007137EC">
        <w:t>page</w:t>
      </w:r>
      <w:r w:rsidRPr="0001701B">
        <w:t xml:space="preserve"> must contain all calls made by the caller </w:t>
      </w:r>
      <w:r w:rsidRPr="0001701B">
        <w:rPr>
          <w:u w:val="single"/>
        </w:rPr>
        <w:t>sorted by timestamp in descending order (i.e</w:t>
      </w:r>
      <w:r w:rsidRPr="0001701B">
        <w:t xml:space="preserve">. more recent calls first). </w:t>
      </w:r>
      <w:r w:rsidR="007137EC">
        <w:t>Page</w:t>
      </w:r>
      <w:r w:rsidR="009C1000" w:rsidRPr="0001701B">
        <w:t xml:space="preserve"> title must contain number of the caller, like ‘CALLER#: All Calls’. </w:t>
      </w:r>
      <w:r w:rsidRPr="0001701B">
        <w:t xml:space="preserve">Data displayed in table (or grid) in compressed form: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2405"/>
        <w:gridCol w:w="1455"/>
        <w:gridCol w:w="2902"/>
      </w:tblGrid>
      <w:tr w:rsidR="008E313E" w:rsidRPr="0001701B" w14:paraId="1A5F6FBB" w14:textId="77777777" w:rsidTr="00D25B1F">
        <w:tc>
          <w:tcPr>
            <w:tcW w:w="1632" w:type="dxa"/>
            <w:shd w:val="clear" w:color="auto" w:fill="D9D9D9"/>
          </w:tcPr>
          <w:p w14:paraId="454C9F67" w14:textId="77777777" w:rsidR="008E313E" w:rsidRPr="0001701B" w:rsidRDefault="008E313E" w:rsidP="00D25B1F">
            <w:pPr>
              <w:pStyle w:val="BodyText"/>
              <w:ind w:left="0"/>
            </w:pPr>
            <w:r w:rsidRPr="0001701B">
              <w:t>Timestamp</w:t>
            </w:r>
          </w:p>
        </w:tc>
        <w:tc>
          <w:tcPr>
            <w:tcW w:w="1755" w:type="dxa"/>
            <w:shd w:val="clear" w:color="auto" w:fill="D9D9D9"/>
          </w:tcPr>
          <w:p w14:paraId="278BFD0C" w14:textId="77777777" w:rsidR="008E313E" w:rsidRPr="0001701B" w:rsidRDefault="008E313E" w:rsidP="00D25B1F">
            <w:pPr>
              <w:pStyle w:val="BodyText"/>
              <w:ind w:left="0"/>
            </w:pPr>
            <w:r w:rsidRPr="0001701B">
              <w:t>Talk Duration</w:t>
            </w:r>
          </w:p>
        </w:tc>
        <w:tc>
          <w:tcPr>
            <w:tcW w:w="1755" w:type="dxa"/>
            <w:shd w:val="clear" w:color="auto" w:fill="D9D9D9"/>
          </w:tcPr>
          <w:p w14:paraId="40778BE7" w14:textId="77777777" w:rsidR="008E313E" w:rsidRPr="0001701B" w:rsidRDefault="007B4FE4" w:rsidP="00D25B1F">
            <w:pPr>
              <w:pStyle w:val="BodyText"/>
              <w:ind w:left="0"/>
            </w:pPr>
            <w:r w:rsidRPr="0001701B">
              <w:t>Receiver</w:t>
            </w:r>
          </w:p>
        </w:tc>
        <w:tc>
          <w:tcPr>
            <w:tcW w:w="3408" w:type="dxa"/>
            <w:shd w:val="clear" w:color="auto" w:fill="D9D9D9"/>
          </w:tcPr>
          <w:p w14:paraId="453EEEE4" w14:textId="77777777" w:rsidR="008E313E" w:rsidRPr="0001701B" w:rsidRDefault="008E313E" w:rsidP="00D25B1F">
            <w:pPr>
              <w:pStyle w:val="BodyText"/>
              <w:ind w:left="0"/>
            </w:pPr>
            <w:r w:rsidRPr="0001701B">
              <w:t>Type</w:t>
            </w:r>
          </w:p>
        </w:tc>
      </w:tr>
      <w:tr w:rsidR="008E313E" w:rsidRPr="00AF5EDD" w14:paraId="7A746F8D" w14:textId="77777777" w:rsidTr="00D25B1F">
        <w:tc>
          <w:tcPr>
            <w:tcW w:w="1632" w:type="dxa"/>
          </w:tcPr>
          <w:p w14:paraId="5A4E16AC" w14:textId="77777777" w:rsidR="008E313E" w:rsidRPr="0001701B" w:rsidRDefault="008E313E" w:rsidP="00D25B1F">
            <w:pPr>
              <w:pStyle w:val="BodyText"/>
              <w:ind w:left="0"/>
            </w:pPr>
            <w:r w:rsidRPr="0001701B">
              <w:t>Timestamp of EVENT_PICKUP</w:t>
            </w:r>
          </w:p>
        </w:tc>
        <w:tc>
          <w:tcPr>
            <w:tcW w:w="1755" w:type="dxa"/>
          </w:tcPr>
          <w:p w14:paraId="00C8B81A" w14:textId="77777777" w:rsidR="008E313E" w:rsidRPr="0001701B" w:rsidRDefault="008E313E" w:rsidP="00D25B1F">
            <w:pPr>
              <w:pStyle w:val="BodyText"/>
              <w:ind w:left="0"/>
            </w:pPr>
            <w:r w:rsidRPr="0001701B">
              <w:t>Duration of talk in minutes (with fractional parts up to 2 digits), i.e. duration between CALL_ESTABLISHED and CALL_END events, if there is none, put nothing here.</w:t>
            </w:r>
          </w:p>
        </w:tc>
        <w:tc>
          <w:tcPr>
            <w:tcW w:w="1755" w:type="dxa"/>
          </w:tcPr>
          <w:p w14:paraId="2F4B7B56" w14:textId="77777777" w:rsidR="008E313E" w:rsidRPr="0001701B" w:rsidRDefault="008E313E" w:rsidP="00D25B1F">
            <w:pPr>
              <w:pStyle w:val="BodyText"/>
              <w:ind w:left="0"/>
            </w:pPr>
            <w:r w:rsidRPr="0001701B">
              <w:t xml:space="preserve">The number of </w:t>
            </w:r>
            <w:r w:rsidR="007B4FE4" w:rsidRPr="0001701B">
              <w:t>receiver</w:t>
            </w:r>
            <w:r w:rsidRPr="0001701B">
              <w:t>, if any</w:t>
            </w:r>
          </w:p>
        </w:tc>
        <w:tc>
          <w:tcPr>
            <w:tcW w:w="3408" w:type="dxa"/>
          </w:tcPr>
          <w:p w14:paraId="7DC76D6D" w14:textId="77777777" w:rsidR="008E313E" w:rsidRPr="0001701B" w:rsidRDefault="008E313E" w:rsidP="00D25B1F">
            <w:pPr>
              <w:pStyle w:val="BodyText"/>
              <w:ind w:left="0"/>
            </w:pPr>
            <w:r w:rsidRPr="0001701B">
              <w:t>The call resolution:</w:t>
            </w:r>
          </w:p>
          <w:p w14:paraId="66BDFC79" w14:textId="77777777" w:rsidR="008E313E" w:rsidRPr="0001701B" w:rsidRDefault="008E313E" w:rsidP="00D25B1F">
            <w:pPr>
              <w:pStyle w:val="BodyText"/>
              <w:numPr>
                <w:ilvl w:val="0"/>
                <w:numId w:val="16"/>
              </w:numPr>
            </w:pPr>
            <w:r w:rsidRPr="0001701B">
              <w:t>Regular call</w:t>
            </w:r>
          </w:p>
          <w:p w14:paraId="218B9895" w14:textId="77777777" w:rsidR="008E313E" w:rsidRPr="0001701B" w:rsidRDefault="007B4FE4" w:rsidP="00D25B1F">
            <w:pPr>
              <w:pStyle w:val="BodyText"/>
              <w:numPr>
                <w:ilvl w:val="0"/>
                <w:numId w:val="16"/>
              </w:numPr>
            </w:pPr>
            <w:r w:rsidRPr="0001701B">
              <w:t>Cancelled</w:t>
            </w:r>
            <w:r w:rsidR="008E313E" w:rsidRPr="0001701B">
              <w:t xml:space="preserve"> call</w:t>
            </w:r>
          </w:p>
          <w:p w14:paraId="036951D1" w14:textId="77777777" w:rsidR="008E313E" w:rsidRPr="0001701B" w:rsidRDefault="008E313E" w:rsidP="00D25B1F">
            <w:pPr>
              <w:pStyle w:val="BodyText"/>
              <w:numPr>
                <w:ilvl w:val="0"/>
                <w:numId w:val="16"/>
              </w:numPr>
            </w:pPr>
            <w:r w:rsidRPr="0001701B">
              <w:t>Non-</w:t>
            </w:r>
            <w:r w:rsidR="007B4FE4" w:rsidRPr="0001701B">
              <w:t>dialled</w:t>
            </w:r>
            <w:r w:rsidRPr="0001701B">
              <w:t xml:space="preserve"> call</w:t>
            </w:r>
          </w:p>
        </w:tc>
      </w:tr>
    </w:tbl>
    <w:p w14:paraId="5FE87001" w14:textId="77777777" w:rsidR="008E313E" w:rsidRDefault="008E313E" w:rsidP="0009203F">
      <w:pPr>
        <w:pStyle w:val="BodyText"/>
      </w:pPr>
    </w:p>
    <w:p w14:paraId="731DB2E6" w14:textId="77777777" w:rsidR="00CB4698" w:rsidRDefault="00CB4698" w:rsidP="00CB4698">
      <w:pPr>
        <w:pStyle w:val="Heading2"/>
        <w:tabs>
          <w:tab w:val="clear" w:pos="1078"/>
        </w:tabs>
        <w:ind w:left="794" w:hanging="794"/>
      </w:pPr>
      <w:r>
        <w:t>UC5: All Records Data Export</w:t>
      </w:r>
    </w:p>
    <w:p w14:paraId="556507E8" w14:textId="77777777" w:rsidR="00CB4698" w:rsidRDefault="00CB4698" w:rsidP="0009203F">
      <w:pPr>
        <w:pStyle w:val="BodyText"/>
      </w:pPr>
    </w:p>
    <w:p w14:paraId="1FED2DEB" w14:textId="77777777" w:rsidR="00CB4698" w:rsidRDefault="00CB4698" w:rsidP="0009203F">
      <w:pPr>
        <w:pStyle w:val="BodyText"/>
      </w:pPr>
      <w:r>
        <w:t xml:space="preserve">Records query should have functionality for data exporting. Button “Export” should be added to the UI. Pressing the button user should be able to download file in </w:t>
      </w:r>
      <w:r w:rsidR="00ED679D">
        <w:t>CSV</w:t>
      </w:r>
      <w:r>
        <w:t xml:space="preserve"> format.</w:t>
      </w:r>
    </w:p>
    <w:p w14:paraId="690753A8" w14:textId="77777777" w:rsidR="00CB4698" w:rsidRDefault="00CB4698" w:rsidP="0009203F">
      <w:pPr>
        <w:pStyle w:val="BodyText"/>
      </w:pPr>
      <w:r>
        <w:t>Filename: all_records_YYYYMMDD.csv where YYYYMMDD – timestamp of export.</w:t>
      </w:r>
    </w:p>
    <w:p w14:paraId="59213237" w14:textId="77777777" w:rsidR="00CB4698" w:rsidRDefault="00ED679D" w:rsidP="0009203F">
      <w:pPr>
        <w:pStyle w:val="BodyText"/>
      </w:pPr>
      <w:r>
        <w:t>File</w:t>
      </w:r>
      <w:r w:rsidR="00CB4698">
        <w:t xml:space="preserve"> format: same headers as for query page. </w:t>
      </w:r>
      <w:r w:rsidR="00711BB2">
        <w:t>S</w:t>
      </w:r>
      <w:r w:rsidR="00CB4698">
        <w:t xml:space="preserve">hould be </w:t>
      </w:r>
      <w:r w:rsidR="009F5F5B">
        <w:t xml:space="preserve">able to </w:t>
      </w:r>
      <w:r w:rsidR="00CB4698">
        <w:t>open</w:t>
      </w:r>
      <w:r w:rsidR="00711BB2">
        <w:t xml:space="preserve"> file</w:t>
      </w:r>
      <w:r w:rsidR="00CB4698">
        <w:t xml:space="preserve"> in MS Excel.</w:t>
      </w:r>
    </w:p>
    <w:p w14:paraId="69904E2E" w14:textId="77777777" w:rsidR="00711BB2" w:rsidRDefault="00711BB2" w:rsidP="0009203F">
      <w:pPr>
        <w:pStyle w:val="BodyText"/>
      </w:pPr>
      <w:r>
        <w:t>Record number should not be  constrained by what is displayed on the current page. All data should be exported as if it could fit on one page. It still should be sorted and filters should be applied.</w:t>
      </w:r>
    </w:p>
    <w:sectPr w:rsidR="00711BB2" w:rsidSect="00C00433">
      <w:headerReference w:type="default" r:id="rId12"/>
      <w:footerReference w:type="default" r:id="rId13"/>
      <w:headerReference w:type="first" r:id="rId14"/>
      <w:footerReference w:type="first" r:id="rId15"/>
      <w:pgSz w:w="11907" w:h="16840" w:code="9"/>
      <w:pgMar w:top="1525" w:right="1276" w:bottom="1276" w:left="1276" w:header="340" w:footer="5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AEE7" w14:textId="77777777" w:rsidR="006D1A82" w:rsidRDefault="006D1A82">
      <w:r>
        <w:separator/>
      </w:r>
    </w:p>
  </w:endnote>
  <w:endnote w:type="continuationSeparator" w:id="0">
    <w:p w14:paraId="02ECC36B" w14:textId="77777777" w:rsidR="006D1A82" w:rsidRDefault="006D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W1)">
    <w:altName w:val="Arial"/>
    <w:charset w:val="CC"/>
    <w:family w:val="swiss"/>
    <w:pitch w:val="variable"/>
    <w:sig w:usb0="00000000" w:usb1="80000000" w:usb2="00000008"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BCA8" w14:textId="77777777" w:rsidR="00372FED" w:rsidRPr="008A1C67" w:rsidRDefault="002E0B89" w:rsidP="00711D41">
    <w:pPr>
      <w:pStyle w:val="Footer1"/>
      <w:tabs>
        <w:tab w:val="clear" w:pos="4320"/>
        <w:tab w:val="center" w:pos="4253"/>
      </w:tabs>
      <w:ind w:right="-1"/>
    </w:pPr>
    <w:r w:rsidRPr="005C2B4F">
      <w:rPr>
        <w:lang w:val="et-EE"/>
      </w:rPr>
      <w:sym w:font="Symbol" w:char="F0D3"/>
    </w:r>
    <w:r w:rsidRPr="005C2B4F">
      <w:rPr>
        <w:lang w:val="et-EE"/>
      </w:rPr>
      <w:t xml:space="preserve"> </w:t>
    </w:r>
    <w:r w:rsidR="007137EC">
      <w:rPr>
        <w:noProof/>
        <w:lang w:val="en-US"/>
      </w:rPr>
      <mc:AlternateContent>
        <mc:Choice Requires="wps">
          <w:drawing>
            <wp:anchor distT="0" distB="0" distL="114300" distR="114300" simplePos="0" relativeHeight="251656704" behindDoc="0" locked="0" layoutInCell="1" allowOverlap="1" wp14:anchorId="1C792561" wp14:editId="6E9BCE75">
              <wp:simplePos x="0" y="0"/>
              <wp:positionH relativeFrom="column">
                <wp:posOffset>-6985</wp:posOffset>
              </wp:positionH>
              <wp:positionV relativeFrom="paragraph">
                <wp:posOffset>-17780</wp:posOffset>
              </wp:positionV>
              <wp:extent cx="5950585" cy="0"/>
              <wp:effectExtent l="12065" t="10795" r="9525" b="8255"/>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0585" cy="0"/>
                      </a:xfrm>
                      <a:prstGeom prst="line">
                        <a:avLst/>
                      </a:prstGeom>
                      <a:noFill/>
                      <a:ln w="952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87ADF" id="Line 9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pt" to="46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" strokecolor="#1f497d"/>
          </w:pict>
        </mc:Fallback>
      </mc:AlternateContent>
    </w:r>
    <w:r w:rsidR="00C00433">
      <w:rPr>
        <w:lang w:val="et-EE"/>
      </w:rPr>
      <w:t>Microcom Software</w:t>
    </w:r>
    <w:r w:rsidR="00DA10A4">
      <w:rPr>
        <w:lang w:val="et-EE"/>
      </w:rPr>
      <w:t>, Estonia</w:t>
    </w:r>
    <w:r w:rsidR="00711D41">
      <w:rPr>
        <w:lang w:val="et-EE"/>
      </w:rPr>
      <w:t xml:space="preserve">                                                                 </w:t>
    </w:r>
    <w:r w:rsidR="00512C18" w:rsidRPr="002E0B89">
      <w:rPr>
        <w:lang w:val="et-EE"/>
      </w:rPr>
      <w:fldChar w:fldCharType="begin"/>
    </w:r>
    <w:r w:rsidR="00372FED" w:rsidRPr="002E0B89">
      <w:rPr>
        <w:lang w:val="et-EE"/>
      </w:rPr>
      <w:instrText xml:space="preserve"> PAGE </w:instrText>
    </w:r>
    <w:r w:rsidR="00512C18" w:rsidRPr="002E0B89">
      <w:rPr>
        <w:lang w:val="et-EE"/>
      </w:rPr>
      <w:fldChar w:fldCharType="separate"/>
    </w:r>
    <w:r w:rsidR="00B81B25">
      <w:rPr>
        <w:noProof/>
        <w:lang w:val="et-EE"/>
      </w:rPr>
      <w:t>4</w:t>
    </w:r>
    <w:r w:rsidR="00512C18" w:rsidRPr="002E0B89">
      <w:rPr>
        <w:lang w:val="et-EE"/>
      </w:rPr>
      <w:fldChar w:fldCharType="end"/>
    </w:r>
    <w:r w:rsidR="009469C7" w:rsidRPr="002E0B89">
      <w:rPr>
        <w:lang w:val="et-EE"/>
      </w:rPr>
      <w:t>/</w:t>
    </w:r>
    <w:r w:rsidR="00512C18" w:rsidRPr="002E0B89">
      <w:rPr>
        <w:lang w:val="et-EE"/>
      </w:rPr>
      <w:fldChar w:fldCharType="begin"/>
    </w:r>
    <w:r w:rsidR="00372FED" w:rsidRPr="002E0B89">
      <w:rPr>
        <w:lang w:val="et-EE"/>
      </w:rPr>
      <w:instrText xml:space="preserve"> NUMPAGES </w:instrText>
    </w:r>
    <w:r w:rsidR="00512C18" w:rsidRPr="002E0B89">
      <w:rPr>
        <w:lang w:val="et-EE"/>
      </w:rPr>
      <w:fldChar w:fldCharType="separate"/>
    </w:r>
    <w:r w:rsidR="00B81B25">
      <w:rPr>
        <w:noProof/>
        <w:lang w:val="et-EE"/>
      </w:rPr>
      <w:t>5</w:t>
    </w:r>
    <w:r w:rsidR="00512C18" w:rsidRPr="002E0B89">
      <w:rPr>
        <w:lang w:val="et-EE"/>
      </w:rPr>
      <w:fldChar w:fldCharType="end"/>
    </w:r>
  </w:p>
  <w:p w14:paraId="794C6A52" w14:textId="77777777" w:rsidR="00372FED" w:rsidRPr="00652519" w:rsidRDefault="00372FED" w:rsidP="00652519">
    <w:pPr>
      <w:pStyle w:val="Footer"/>
    </w:pPr>
  </w:p>
  <w:p w14:paraId="0397BE35" w14:textId="77777777" w:rsidR="00372FED" w:rsidRDefault="00372FED" w:rsidP="00652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144A" w14:textId="77777777" w:rsidR="00372FED" w:rsidRDefault="00372FED" w:rsidP="00E55A69">
    <w:pPr>
      <w:pStyle w:val="Footer"/>
      <w:tabs>
        <w:tab w:val="clear" w:pos="8306"/>
        <w:tab w:val="left" w:pos="7680"/>
        <w:tab w:val="left" w:pos="9355"/>
      </w:tabs>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11914" w14:textId="77777777" w:rsidR="006D1A82" w:rsidRDefault="006D1A82">
      <w:r>
        <w:separator/>
      </w:r>
    </w:p>
  </w:footnote>
  <w:footnote w:type="continuationSeparator" w:id="0">
    <w:p w14:paraId="7BE644F0" w14:textId="77777777" w:rsidR="006D1A82" w:rsidRDefault="006D1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E8FF" w14:textId="77777777" w:rsidR="00372FED" w:rsidRPr="008A5ABD" w:rsidRDefault="00372FED" w:rsidP="00F941EF">
    <w:pPr>
      <w:pStyle w:val="BodyText"/>
      <w:ind w:left="0"/>
      <w:rPr>
        <w:sz w:val="21"/>
        <w:szCs w:val="21"/>
      </w:rPr>
    </w:pPr>
  </w:p>
  <w:p w14:paraId="679B6B48" w14:textId="77777777" w:rsidR="00372FED" w:rsidRPr="008A5ABD" w:rsidRDefault="00372FED" w:rsidP="00F941EF">
    <w:pPr>
      <w:pStyle w:val="BodyText"/>
      <w:ind w:left="0"/>
      <w:rPr>
        <w:sz w:val="21"/>
        <w:szCs w:val="21"/>
      </w:rPr>
    </w:pPr>
  </w:p>
  <w:p w14:paraId="506F91AE" w14:textId="77777777" w:rsidR="00372FED" w:rsidRDefault="00372FED" w:rsidP="00F941EF">
    <w:pPr>
      <w:pStyle w:val="BodyTex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014B" w14:textId="77777777" w:rsidR="00372FED" w:rsidRDefault="00372FED">
    <w:pPr>
      <w:rPr>
        <w:sz w:val="12"/>
        <w:szCs w:val="12"/>
      </w:rPr>
    </w:pPr>
  </w:p>
  <w:p w14:paraId="19496C4C" w14:textId="77777777" w:rsidR="00372FED" w:rsidRDefault="00372FED">
    <w:pPr>
      <w:rPr>
        <w:sz w:val="12"/>
        <w:szCs w:val="12"/>
      </w:rPr>
    </w:pPr>
  </w:p>
  <w:p w14:paraId="30CC4F1D" w14:textId="77777777" w:rsidR="00372FED" w:rsidRDefault="00372FED">
    <w:pPr>
      <w:rPr>
        <w:sz w:val="12"/>
        <w:szCs w:val="12"/>
      </w:rPr>
    </w:pPr>
  </w:p>
  <w:p w14:paraId="2903EB85" w14:textId="77777777" w:rsidR="00372FED" w:rsidRPr="00B9750E" w:rsidRDefault="00372FED">
    <w:pPr>
      <w:rPr>
        <w:sz w:val="12"/>
        <w:szCs w:val="12"/>
      </w:rPr>
    </w:pPr>
  </w:p>
  <w:p w14:paraId="166F1AF2" w14:textId="77777777" w:rsidR="00372FED" w:rsidRPr="00B9750E" w:rsidRDefault="00372FED">
    <w:pPr>
      <w:rPr>
        <w:sz w:val="12"/>
        <w:szCs w:val="12"/>
      </w:rPr>
    </w:pPr>
  </w:p>
  <w:tbl>
    <w:tblPr>
      <w:tblW w:w="9356" w:type="dxa"/>
      <w:tblInd w:w="108" w:type="dxa"/>
      <w:tblLook w:val="01E0" w:firstRow="1" w:lastRow="1" w:firstColumn="1" w:lastColumn="1" w:noHBand="0" w:noVBand="0"/>
    </w:tblPr>
    <w:tblGrid>
      <w:gridCol w:w="4749"/>
      <w:gridCol w:w="4607"/>
    </w:tblGrid>
    <w:tr w:rsidR="00372FED" w:rsidRPr="00D25B1F" w14:paraId="29512E55" w14:textId="77777777" w:rsidTr="00D25B1F">
      <w:tc>
        <w:tcPr>
          <w:tcW w:w="4749" w:type="dxa"/>
          <w:tcBorders>
            <w:bottom w:val="single" w:sz="4" w:space="0" w:color="FF0000"/>
          </w:tcBorders>
          <w:shd w:val="clear" w:color="auto" w:fill="auto"/>
        </w:tcPr>
        <w:p w14:paraId="3F697049" w14:textId="77777777" w:rsidR="00372FED" w:rsidRPr="00D25B1F" w:rsidRDefault="00372FED" w:rsidP="00D25B1F">
          <w:pPr>
            <w:pStyle w:val="Footer"/>
            <w:tabs>
              <w:tab w:val="clear" w:pos="4153"/>
              <w:tab w:val="clear" w:pos="8306"/>
            </w:tabs>
            <w:ind w:right="240"/>
            <w:jc w:val="left"/>
            <w:rPr>
              <w:noProof/>
              <w:sz w:val="12"/>
              <w:szCs w:val="12"/>
              <w:lang w:val="en-US"/>
            </w:rPr>
          </w:pPr>
        </w:p>
      </w:tc>
      <w:tc>
        <w:tcPr>
          <w:tcW w:w="4607" w:type="dxa"/>
          <w:vMerge w:val="restart"/>
          <w:shd w:val="clear" w:color="auto" w:fill="auto"/>
        </w:tcPr>
        <w:p w14:paraId="4B05671A" w14:textId="77777777" w:rsidR="00372FED" w:rsidRPr="00D25B1F" w:rsidRDefault="00876590" w:rsidP="00D25B1F">
          <w:pPr>
            <w:pStyle w:val="Footer"/>
            <w:tabs>
              <w:tab w:val="clear" w:pos="4153"/>
              <w:tab w:val="clear" w:pos="8306"/>
            </w:tabs>
            <w:rPr>
              <w:noProof/>
              <w:sz w:val="12"/>
              <w:szCs w:val="12"/>
              <w:lang w:val="en-US"/>
            </w:rPr>
          </w:pPr>
          <w:r>
            <w:rPr>
              <w:noProof/>
              <w:lang w:val="en-US"/>
            </w:rPr>
            <w:drawing>
              <wp:anchor distT="0" distB="0" distL="114300" distR="114300" simplePos="0" relativeHeight="251658752" behindDoc="0" locked="0" layoutInCell="1" allowOverlap="1" wp14:anchorId="6A4C3EA2" wp14:editId="0A0BCEDB">
                <wp:simplePos x="0" y="0"/>
                <wp:positionH relativeFrom="column">
                  <wp:posOffset>1742440</wp:posOffset>
                </wp:positionH>
                <wp:positionV relativeFrom="paragraph">
                  <wp:posOffset>124460</wp:posOffset>
                </wp:positionV>
                <wp:extent cx="1102360" cy="528955"/>
                <wp:effectExtent l="19050" t="0" r="2540" b="0"/>
                <wp:wrapNone/>
                <wp:docPr id="102" name="Picture 102" descr="F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Jlogo"/>
                        <pic:cNvPicPr>
                          <a:picLocks noChangeAspect="1" noChangeArrowheads="1"/>
                        </pic:cNvPicPr>
                      </pic:nvPicPr>
                      <pic:blipFill>
                        <a:blip r:embed="rId1"/>
                        <a:srcRect/>
                        <a:stretch>
                          <a:fillRect/>
                        </a:stretch>
                      </pic:blipFill>
                      <pic:spPr bwMode="auto">
                        <a:xfrm>
                          <a:off x="0" y="0"/>
                          <a:ext cx="1102360" cy="528955"/>
                        </a:xfrm>
                        <a:prstGeom prst="rect">
                          <a:avLst/>
                        </a:prstGeom>
                        <a:noFill/>
                        <a:ln w="9525">
                          <a:noFill/>
                          <a:miter lim="800000"/>
                          <a:headEnd/>
                          <a:tailEnd/>
                        </a:ln>
                      </pic:spPr>
                    </pic:pic>
                  </a:graphicData>
                </a:graphic>
              </wp:anchor>
            </w:drawing>
          </w:r>
        </w:p>
      </w:tc>
    </w:tr>
    <w:tr w:rsidR="00372FED" w:rsidRPr="00D25B1F" w14:paraId="44C39347" w14:textId="77777777" w:rsidTr="00D25B1F">
      <w:trPr>
        <w:trHeight w:val="1134"/>
      </w:trPr>
      <w:tc>
        <w:tcPr>
          <w:tcW w:w="4749" w:type="dxa"/>
          <w:tcBorders>
            <w:top w:val="single" w:sz="4" w:space="0" w:color="FF0000"/>
            <w:left w:val="single" w:sz="4" w:space="0" w:color="FF0000"/>
            <w:bottom w:val="single" w:sz="4" w:space="0" w:color="FF0000"/>
            <w:right w:val="single" w:sz="4" w:space="0" w:color="FF0000"/>
          </w:tcBorders>
          <w:shd w:val="clear" w:color="auto" w:fill="auto"/>
        </w:tcPr>
        <w:p w14:paraId="2A6B3D36" w14:textId="77777777" w:rsidR="00372FED" w:rsidRPr="00D25B1F" w:rsidRDefault="00372FED" w:rsidP="00D25B1F">
          <w:pPr>
            <w:pStyle w:val="Footer"/>
            <w:tabs>
              <w:tab w:val="clear" w:pos="4153"/>
              <w:tab w:val="clear" w:pos="8306"/>
            </w:tabs>
            <w:jc w:val="left"/>
            <w:rPr>
              <w:noProof/>
              <w:color w:val="FF0000"/>
              <w:sz w:val="6"/>
              <w:szCs w:val="6"/>
              <w:lang w:val="en-US"/>
            </w:rPr>
          </w:pPr>
        </w:p>
        <w:p w14:paraId="6F17FB49" w14:textId="77777777" w:rsidR="00372FED" w:rsidRPr="00D25B1F" w:rsidRDefault="008161AF" w:rsidP="00D25B1F">
          <w:pPr>
            <w:pStyle w:val="Footer"/>
            <w:tabs>
              <w:tab w:val="clear" w:pos="4153"/>
              <w:tab w:val="clear" w:pos="8306"/>
            </w:tabs>
            <w:jc w:val="left"/>
            <w:rPr>
              <w:noProof/>
              <w:color w:val="FF0000"/>
              <w:sz w:val="20"/>
              <w:szCs w:val="20"/>
              <w:lang w:val="en-US"/>
            </w:rPr>
          </w:pPr>
          <w:r w:rsidRPr="00D25B1F">
            <w:rPr>
              <w:noProof/>
              <w:color w:val="FF0000"/>
              <w:sz w:val="20"/>
              <w:szCs w:val="20"/>
              <w:lang w:val="en-US"/>
            </w:rPr>
            <w:t>&lt;DOKUMENDI LIIK&gt;</w:t>
          </w:r>
        </w:p>
        <w:p w14:paraId="061001FB" w14:textId="77777777" w:rsidR="00003457" w:rsidRPr="00D25B1F" w:rsidRDefault="009469C7" w:rsidP="00D25B1F">
          <w:pPr>
            <w:pStyle w:val="Footer"/>
            <w:tabs>
              <w:tab w:val="clear" w:pos="4153"/>
              <w:tab w:val="clear" w:pos="8306"/>
            </w:tabs>
            <w:jc w:val="left"/>
            <w:rPr>
              <w:b/>
              <w:noProof/>
              <w:sz w:val="12"/>
              <w:szCs w:val="12"/>
              <w:lang w:val="en-US"/>
            </w:rPr>
          </w:pPr>
          <w:r w:rsidRPr="00D25B1F">
            <w:rPr>
              <w:b/>
              <w:noProof/>
              <w:color w:val="FF0000"/>
              <w:sz w:val="20"/>
              <w:szCs w:val="20"/>
              <w:lang w:val="en-US"/>
            </w:rPr>
            <w:t>&lt;DOKUMENDI NIMI&gt;</w:t>
          </w:r>
        </w:p>
      </w:tc>
      <w:tc>
        <w:tcPr>
          <w:tcW w:w="4607" w:type="dxa"/>
          <w:vMerge/>
          <w:tcBorders>
            <w:left w:val="single" w:sz="4" w:space="0" w:color="FF0000"/>
          </w:tcBorders>
          <w:shd w:val="clear" w:color="auto" w:fill="auto"/>
        </w:tcPr>
        <w:p w14:paraId="2F28A15F" w14:textId="77777777" w:rsidR="00372FED" w:rsidRPr="00D25B1F" w:rsidRDefault="00372FED" w:rsidP="00D25B1F">
          <w:pPr>
            <w:pStyle w:val="Footer"/>
            <w:tabs>
              <w:tab w:val="clear" w:pos="4153"/>
              <w:tab w:val="clear" w:pos="8306"/>
            </w:tabs>
            <w:rPr>
              <w:noProof/>
              <w:sz w:val="12"/>
              <w:szCs w:val="12"/>
              <w:lang w:val="en-US"/>
            </w:rPr>
          </w:pPr>
        </w:p>
      </w:tc>
    </w:tr>
    <w:tr w:rsidR="00372FED" w:rsidRPr="00D25B1F" w14:paraId="7B0C46A5" w14:textId="77777777" w:rsidTr="00D25B1F">
      <w:trPr>
        <w:trHeight w:hRule="exact" w:val="57"/>
      </w:trPr>
      <w:tc>
        <w:tcPr>
          <w:tcW w:w="9356" w:type="dxa"/>
          <w:gridSpan w:val="2"/>
          <w:shd w:val="clear" w:color="auto" w:fill="auto"/>
        </w:tcPr>
        <w:p w14:paraId="1DF5D580" w14:textId="77777777" w:rsidR="00372FED" w:rsidRPr="00D25B1F" w:rsidRDefault="007137EC" w:rsidP="00D25B1F">
          <w:pPr>
            <w:pStyle w:val="Footer"/>
            <w:tabs>
              <w:tab w:val="clear" w:pos="4153"/>
              <w:tab w:val="clear" w:pos="8306"/>
            </w:tabs>
            <w:rPr>
              <w:noProof/>
              <w:lang w:val="en-US"/>
            </w:rPr>
          </w:pPr>
          <w:r>
            <w:rPr>
              <w:noProof/>
              <w:lang w:val="en-US"/>
            </w:rPr>
            <mc:AlternateContent>
              <mc:Choice Requires="wps">
                <w:drawing>
                  <wp:anchor distT="0" distB="0" distL="114300" distR="114300" simplePos="0" relativeHeight="251657728" behindDoc="0" locked="0" layoutInCell="1" allowOverlap="1" wp14:anchorId="020B60A8" wp14:editId="0987D03F">
                    <wp:simplePos x="0" y="0"/>
                    <wp:positionH relativeFrom="column">
                      <wp:posOffset>-67945</wp:posOffset>
                    </wp:positionH>
                    <wp:positionV relativeFrom="page">
                      <wp:posOffset>-7620</wp:posOffset>
                    </wp:positionV>
                    <wp:extent cx="5939790" cy="25400"/>
                    <wp:effectExtent l="0" t="1905" r="0" b="1270"/>
                    <wp:wrapNone/>
                    <wp:docPr id="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939790" cy="25400"/>
                            </a:xfrm>
                            <a:prstGeom prst="rect">
                              <a:avLst/>
                            </a:prstGeom>
                            <a:noFill/>
                            <a:ln>
                              <a:noFill/>
                            </a:ln>
                            <a:extLst>
                              <a:ext uri="{909E8E84-426E-40DD-AFC4-6F175D3DCCD1}">
                                <a14:hiddenFill xmlns:a14="http://schemas.microsoft.com/office/drawing/2010/main">
                                  <a:solidFill>
                                    <a:srgbClr val="F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A4CB1BE" w14:textId="77777777" w:rsidR="00372FED" w:rsidRDefault="00372FED" w:rsidP="00B9750E">
                                <w:pPr>
                                  <w:pBdr>
                                    <w:top w:val="single" w:sz="4" w:space="7" w:color="FF0000"/>
                                  </w:pBdr>
                                </w:pPr>
                              </w:p>
                              <w:p w14:paraId="2B4BA0FB" w14:textId="77777777" w:rsidR="00372FED" w:rsidRDefault="00372FED" w:rsidP="00B9750E">
                                <w:pPr>
                                  <w:pBdr>
                                    <w:top w:val="single" w:sz="4" w:space="7" w:color="FF0000"/>
                                  </w:pBdr>
                                </w:pPr>
                              </w:p>
                              <w:p w14:paraId="0F6B7502" w14:textId="77777777" w:rsidR="00372FED" w:rsidRDefault="00372FED" w:rsidP="00B9750E">
                                <w:pPr>
                                  <w:pBdr>
                                    <w:top w:val="single" w:sz="4" w:space="7" w:color="FF0000"/>
                                  </w:pBdr>
                                </w:pPr>
                              </w:p>
                              <w:p w14:paraId="28748D91" w14:textId="77777777" w:rsidR="00372FED" w:rsidRDefault="00372FED" w:rsidP="00B9750E">
                                <w:pPr>
                                  <w:pStyle w:val="Heading2"/>
                                  <w:pBdr>
                                    <w:top w:val="single" w:sz="4" w:space="7" w:color="FF0000"/>
                                  </w:pBdr>
                                  <w:tabs>
                                    <w:tab w:val="num" w:pos="794"/>
                                  </w:tabs>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B60A8" id="_x0000_t202" coordsize="21600,21600" o:spt="202" path="m,l,21600r21600,l21600,xe">
                    <v:stroke joinstyle="miter"/>
                    <v:path gradientshapeok="t" o:connecttype="rect"/>
                  </v:shapetype>
                  <v:shape id="Text Box 100" o:spid="_x0000_s1026" type="#_x0000_t202" style="position:absolute;left:0;text-align:left;margin-left:-5.35pt;margin-top:-.6pt;width:467.7pt;height: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" filled="f" fillcolor="#f00000" stroked="f" strokecolor="blue">
                    <v:textbox inset="0,0,0,0">
                      <w:txbxContent>
                        <w:p w14:paraId="3A4CB1BE" w14:textId="77777777" w:rsidR="00372FED" w:rsidRDefault="00372FED" w:rsidP="00B9750E">
                          <w:pPr>
                            <w:pBdr>
                              <w:top w:val="single" w:sz="4" w:space="7" w:color="FF0000"/>
                            </w:pBdr>
                          </w:pPr>
                        </w:p>
                        <w:p w14:paraId="2B4BA0FB" w14:textId="77777777" w:rsidR="00372FED" w:rsidRDefault="00372FED" w:rsidP="00B9750E">
                          <w:pPr>
                            <w:pBdr>
                              <w:top w:val="single" w:sz="4" w:space="7" w:color="FF0000"/>
                            </w:pBdr>
                          </w:pPr>
                        </w:p>
                        <w:p w14:paraId="0F6B7502" w14:textId="77777777" w:rsidR="00372FED" w:rsidRDefault="00372FED" w:rsidP="00B9750E">
                          <w:pPr>
                            <w:pBdr>
                              <w:top w:val="single" w:sz="4" w:space="7" w:color="FF0000"/>
                            </w:pBdr>
                          </w:pPr>
                        </w:p>
                        <w:p w14:paraId="28748D91" w14:textId="77777777" w:rsidR="00372FED" w:rsidRDefault="00372FED" w:rsidP="00B9750E">
                          <w:pPr>
                            <w:pStyle w:val="Heading2"/>
                            <w:pBdr>
                              <w:top w:val="single" w:sz="4" w:space="7" w:color="FF0000"/>
                            </w:pBdr>
                            <w:tabs>
                              <w:tab w:val="num" w:pos="794"/>
                            </w:tabs>
                            <w:rPr>
                              <w:sz w:val="26"/>
                            </w:rPr>
                          </w:pPr>
                        </w:p>
                      </w:txbxContent>
                    </v:textbox>
                    <w10:wrap anchory="page"/>
                  </v:shape>
                </w:pict>
              </mc:Fallback>
            </mc:AlternateContent>
          </w:r>
        </w:p>
      </w:tc>
    </w:tr>
  </w:tbl>
  <w:p w14:paraId="20FF1C28" w14:textId="77777777" w:rsidR="00372FED" w:rsidRPr="00B9750E" w:rsidRDefault="00372FED">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08F"/>
    <w:multiLevelType w:val="hybridMultilevel"/>
    <w:tmpl w:val="18DE7602"/>
    <w:lvl w:ilvl="0" w:tplc="AB28AF86">
      <w:start w:val="1"/>
      <w:numFmt w:val="bullet"/>
      <w:pStyle w:val="Bullet2"/>
      <w:lvlText w:val=""/>
      <w:lvlJc w:val="left"/>
      <w:pPr>
        <w:tabs>
          <w:tab w:val="num" w:pos="1848"/>
        </w:tabs>
        <w:ind w:left="1848" w:hanging="357"/>
      </w:pPr>
      <w:rPr>
        <w:rFonts w:ascii="Symbol" w:hAnsi="Symbol" w:hint="default"/>
        <w:color w:val="000000"/>
        <w:sz w:val="20"/>
        <w:szCs w:val="20"/>
      </w:rPr>
    </w:lvl>
    <w:lvl w:ilvl="1" w:tplc="04090003">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0D10621C"/>
    <w:multiLevelType w:val="multilevel"/>
    <w:tmpl w:val="A9C44AC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20963FD0"/>
    <w:multiLevelType w:val="singleLevel"/>
    <w:tmpl w:val="D6B45EB4"/>
    <w:lvl w:ilvl="0">
      <w:start w:val="1"/>
      <w:numFmt w:val="decimal"/>
      <w:lvlText w:val="%1."/>
      <w:lvlJc w:val="left"/>
      <w:pPr>
        <w:tabs>
          <w:tab w:val="num" w:pos="360"/>
        </w:tabs>
        <w:ind w:left="284" w:hanging="284"/>
      </w:pPr>
      <w:rPr>
        <w:rFonts w:hint="default"/>
      </w:rPr>
    </w:lvl>
  </w:abstractNum>
  <w:abstractNum w:abstractNumId="3" w15:restartNumberingAfterBreak="0">
    <w:nsid w:val="397033E2"/>
    <w:multiLevelType w:val="hybridMultilevel"/>
    <w:tmpl w:val="2D6A90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D71FAD"/>
    <w:multiLevelType w:val="multilevel"/>
    <w:tmpl w:val="8A78AEA2"/>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597735F"/>
    <w:multiLevelType w:val="hybridMultilevel"/>
    <w:tmpl w:val="C2A0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067634"/>
    <w:multiLevelType w:val="hybridMultilevel"/>
    <w:tmpl w:val="DFA0AB08"/>
    <w:lvl w:ilvl="0" w:tplc="0409000F">
      <w:start w:val="1"/>
      <w:numFmt w:val="decimal"/>
      <w:lvlText w:val="%1."/>
      <w:lvlJc w:val="left"/>
      <w:pPr>
        <w:tabs>
          <w:tab w:val="num" w:pos="715"/>
        </w:tabs>
        <w:ind w:left="715" w:hanging="360"/>
      </w:pPr>
    </w:lvl>
    <w:lvl w:ilvl="1" w:tplc="04090019" w:tentative="1">
      <w:start w:val="1"/>
      <w:numFmt w:val="lowerLetter"/>
      <w:lvlText w:val="%2."/>
      <w:lvlJc w:val="left"/>
      <w:pPr>
        <w:tabs>
          <w:tab w:val="num" w:pos="1435"/>
        </w:tabs>
        <w:ind w:left="1435" w:hanging="360"/>
      </w:pPr>
    </w:lvl>
    <w:lvl w:ilvl="2" w:tplc="0409001B" w:tentative="1">
      <w:start w:val="1"/>
      <w:numFmt w:val="lowerRoman"/>
      <w:lvlText w:val="%3."/>
      <w:lvlJc w:val="right"/>
      <w:pPr>
        <w:tabs>
          <w:tab w:val="num" w:pos="2155"/>
        </w:tabs>
        <w:ind w:left="2155" w:hanging="180"/>
      </w:pPr>
    </w:lvl>
    <w:lvl w:ilvl="3" w:tplc="0409000F" w:tentative="1">
      <w:start w:val="1"/>
      <w:numFmt w:val="decimal"/>
      <w:lvlText w:val="%4."/>
      <w:lvlJc w:val="left"/>
      <w:pPr>
        <w:tabs>
          <w:tab w:val="num" w:pos="2875"/>
        </w:tabs>
        <w:ind w:left="2875" w:hanging="360"/>
      </w:pPr>
    </w:lvl>
    <w:lvl w:ilvl="4" w:tplc="04090019" w:tentative="1">
      <w:start w:val="1"/>
      <w:numFmt w:val="lowerLetter"/>
      <w:lvlText w:val="%5."/>
      <w:lvlJc w:val="left"/>
      <w:pPr>
        <w:tabs>
          <w:tab w:val="num" w:pos="3595"/>
        </w:tabs>
        <w:ind w:left="3595" w:hanging="360"/>
      </w:pPr>
    </w:lvl>
    <w:lvl w:ilvl="5" w:tplc="0409001B" w:tentative="1">
      <w:start w:val="1"/>
      <w:numFmt w:val="lowerRoman"/>
      <w:lvlText w:val="%6."/>
      <w:lvlJc w:val="right"/>
      <w:pPr>
        <w:tabs>
          <w:tab w:val="num" w:pos="4315"/>
        </w:tabs>
        <w:ind w:left="4315" w:hanging="180"/>
      </w:pPr>
    </w:lvl>
    <w:lvl w:ilvl="6" w:tplc="0409000F" w:tentative="1">
      <w:start w:val="1"/>
      <w:numFmt w:val="decimal"/>
      <w:lvlText w:val="%7."/>
      <w:lvlJc w:val="left"/>
      <w:pPr>
        <w:tabs>
          <w:tab w:val="num" w:pos="5035"/>
        </w:tabs>
        <w:ind w:left="5035" w:hanging="360"/>
      </w:pPr>
    </w:lvl>
    <w:lvl w:ilvl="7" w:tplc="04090019" w:tentative="1">
      <w:start w:val="1"/>
      <w:numFmt w:val="lowerLetter"/>
      <w:lvlText w:val="%8."/>
      <w:lvlJc w:val="left"/>
      <w:pPr>
        <w:tabs>
          <w:tab w:val="num" w:pos="5755"/>
        </w:tabs>
        <w:ind w:left="5755" w:hanging="360"/>
      </w:pPr>
    </w:lvl>
    <w:lvl w:ilvl="8" w:tplc="0409001B" w:tentative="1">
      <w:start w:val="1"/>
      <w:numFmt w:val="lowerRoman"/>
      <w:lvlText w:val="%9."/>
      <w:lvlJc w:val="right"/>
      <w:pPr>
        <w:tabs>
          <w:tab w:val="num" w:pos="6475"/>
        </w:tabs>
        <w:ind w:left="6475" w:hanging="180"/>
      </w:pPr>
    </w:lvl>
  </w:abstractNum>
  <w:abstractNum w:abstractNumId="7" w15:restartNumberingAfterBreak="0">
    <w:nsid w:val="4EC10A0E"/>
    <w:multiLevelType w:val="hybridMultilevel"/>
    <w:tmpl w:val="886284A4"/>
    <w:lvl w:ilvl="0" w:tplc="7138CC92">
      <w:start w:val="1"/>
      <w:numFmt w:val="decimal"/>
      <w:pStyle w:val="Listnumber1"/>
      <w:lvlText w:val="%1."/>
      <w:lvlJc w:val="left"/>
      <w:pPr>
        <w:tabs>
          <w:tab w:val="num" w:pos="1491"/>
        </w:tabs>
        <w:ind w:left="1491" w:hanging="357"/>
      </w:pPr>
      <w:rPr>
        <w:rFonts w:hint="default"/>
      </w:rPr>
    </w:lvl>
    <w:lvl w:ilvl="1" w:tplc="A176A15C" w:tentative="1">
      <w:start w:val="1"/>
      <w:numFmt w:val="bullet"/>
      <w:lvlText w:val="o"/>
      <w:lvlJc w:val="left"/>
      <w:pPr>
        <w:tabs>
          <w:tab w:val="num" w:pos="1440"/>
        </w:tabs>
        <w:ind w:left="1440" w:hanging="360"/>
      </w:pPr>
      <w:rPr>
        <w:rFonts w:ascii="Courier New" w:hAnsi="Courier New" w:hint="default"/>
      </w:rPr>
    </w:lvl>
    <w:lvl w:ilvl="2" w:tplc="D546759A" w:tentative="1">
      <w:start w:val="1"/>
      <w:numFmt w:val="bullet"/>
      <w:lvlText w:val=""/>
      <w:lvlJc w:val="left"/>
      <w:pPr>
        <w:tabs>
          <w:tab w:val="num" w:pos="2160"/>
        </w:tabs>
        <w:ind w:left="2160" w:hanging="360"/>
      </w:pPr>
      <w:rPr>
        <w:rFonts w:ascii="Wingdings" w:hAnsi="Wingdings" w:hint="default"/>
      </w:rPr>
    </w:lvl>
    <w:lvl w:ilvl="3" w:tplc="FACAA764" w:tentative="1">
      <w:start w:val="1"/>
      <w:numFmt w:val="bullet"/>
      <w:lvlText w:val=""/>
      <w:lvlJc w:val="left"/>
      <w:pPr>
        <w:tabs>
          <w:tab w:val="num" w:pos="2880"/>
        </w:tabs>
        <w:ind w:left="2880" w:hanging="360"/>
      </w:pPr>
      <w:rPr>
        <w:rFonts w:ascii="Symbol" w:hAnsi="Symbol" w:hint="default"/>
      </w:rPr>
    </w:lvl>
    <w:lvl w:ilvl="4" w:tplc="3FDAEC28" w:tentative="1">
      <w:start w:val="1"/>
      <w:numFmt w:val="bullet"/>
      <w:lvlText w:val="o"/>
      <w:lvlJc w:val="left"/>
      <w:pPr>
        <w:tabs>
          <w:tab w:val="num" w:pos="3600"/>
        </w:tabs>
        <w:ind w:left="3600" w:hanging="360"/>
      </w:pPr>
      <w:rPr>
        <w:rFonts w:ascii="Courier New" w:hAnsi="Courier New" w:hint="default"/>
      </w:rPr>
    </w:lvl>
    <w:lvl w:ilvl="5" w:tplc="6D749CC8" w:tentative="1">
      <w:start w:val="1"/>
      <w:numFmt w:val="bullet"/>
      <w:lvlText w:val=""/>
      <w:lvlJc w:val="left"/>
      <w:pPr>
        <w:tabs>
          <w:tab w:val="num" w:pos="4320"/>
        </w:tabs>
        <w:ind w:left="4320" w:hanging="360"/>
      </w:pPr>
      <w:rPr>
        <w:rFonts w:ascii="Wingdings" w:hAnsi="Wingdings" w:hint="default"/>
      </w:rPr>
    </w:lvl>
    <w:lvl w:ilvl="6" w:tplc="11C03FE2" w:tentative="1">
      <w:start w:val="1"/>
      <w:numFmt w:val="bullet"/>
      <w:lvlText w:val=""/>
      <w:lvlJc w:val="left"/>
      <w:pPr>
        <w:tabs>
          <w:tab w:val="num" w:pos="5040"/>
        </w:tabs>
        <w:ind w:left="5040" w:hanging="360"/>
      </w:pPr>
      <w:rPr>
        <w:rFonts w:ascii="Symbol" w:hAnsi="Symbol" w:hint="default"/>
      </w:rPr>
    </w:lvl>
    <w:lvl w:ilvl="7" w:tplc="2C0AC050" w:tentative="1">
      <w:start w:val="1"/>
      <w:numFmt w:val="bullet"/>
      <w:lvlText w:val="o"/>
      <w:lvlJc w:val="left"/>
      <w:pPr>
        <w:tabs>
          <w:tab w:val="num" w:pos="5760"/>
        </w:tabs>
        <w:ind w:left="5760" w:hanging="360"/>
      </w:pPr>
      <w:rPr>
        <w:rFonts w:ascii="Courier New" w:hAnsi="Courier New" w:hint="default"/>
      </w:rPr>
    </w:lvl>
    <w:lvl w:ilvl="8" w:tplc="40266E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B56F2C"/>
    <w:multiLevelType w:val="hybridMultilevel"/>
    <w:tmpl w:val="6D5CE508"/>
    <w:lvl w:ilvl="0" w:tplc="202455EA">
      <w:start w:val="1"/>
      <w:numFmt w:val="bullet"/>
      <w:pStyle w:val="Bullet1"/>
      <w:lvlText w:val=""/>
      <w:lvlJc w:val="left"/>
      <w:pPr>
        <w:tabs>
          <w:tab w:val="num" w:pos="1494"/>
        </w:tabs>
        <w:ind w:left="1491" w:hanging="357"/>
      </w:pPr>
      <w:rPr>
        <w:rFonts w:ascii="Symbol" w:hAnsi="Symbol" w:hint="default"/>
        <w:color w:val="FF0000"/>
        <w:sz w:val="22"/>
      </w:rPr>
    </w:lvl>
    <w:lvl w:ilvl="1" w:tplc="04090003">
      <w:start w:val="1"/>
      <w:numFmt w:val="bullet"/>
      <w:lvlText w:val=""/>
      <w:lvlJc w:val="left"/>
      <w:pPr>
        <w:tabs>
          <w:tab w:val="num" w:pos="1440"/>
        </w:tabs>
        <w:ind w:left="1440" w:hanging="360"/>
      </w:pPr>
      <w:rPr>
        <w:rFonts w:ascii="Symbol" w:hAnsi="Symbol" w:hint="default"/>
        <w:b/>
        <w:i w:val="0"/>
        <w:color w:val="FF0000"/>
      </w:rPr>
    </w:lvl>
    <w:lvl w:ilvl="2" w:tplc="04090005">
      <w:numFmt w:val="bullet"/>
      <w:lvlText w:val=""/>
      <w:lvlJc w:val="left"/>
      <w:pPr>
        <w:tabs>
          <w:tab w:val="num" w:pos="2160"/>
        </w:tabs>
        <w:ind w:left="2160" w:hanging="360"/>
      </w:pPr>
      <w:rPr>
        <w:rFonts w:ascii="Wingdings" w:eastAsia="Times New Roman" w:hAnsi="Wingding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C63323"/>
    <w:multiLevelType w:val="hybridMultilevel"/>
    <w:tmpl w:val="BA420306"/>
    <w:lvl w:ilvl="0" w:tplc="CB28488A">
      <w:start w:val="1"/>
      <w:numFmt w:val="lowerRoman"/>
      <w:lvlText w:val="%1)"/>
      <w:lvlJc w:val="left"/>
      <w:pPr>
        <w:tabs>
          <w:tab w:val="num" w:pos="2421"/>
        </w:tabs>
        <w:ind w:left="1984" w:hanging="283"/>
      </w:pPr>
      <w:rPr>
        <w:rFonts w:hint="default"/>
      </w:rPr>
    </w:lvl>
    <w:lvl w:ilvl="1" w:tplc="50EE0986">
      <w:start w:val="1"/>
      <w:numFmt w:val="bullet"/>
      <w:lvlText w:val=""/>
      <w:lvlJc w:val="left"/>
      <w:pPr>
        <w:tabs>
          <w:tab w:val="num" w:pos="2520"/>
        </w:tabs>
        <w:ind w:left="2520" w:hanging="360"/>
      </w:pPr>
      <w:rPr>
        <w:rFonts w:ascii="Symbol" w:hAnsi="Symbol" w:hint="default"/>
      </w:rPr>
    </w:lvl>
    <w:lvl w:ilvl="2" w:tplc="D2DCF86C">
      <w:start w:val="1"/>
      <w:numFmt w:val="bullet"/>
      <w:lvlText w:val="o"/>
      <w:lvlJc w:val="left"/>
      <w:pPr>
        <w:tabs>
          <w:tab w:val="num" w:pos="3240"/>
        </w:tabs>
        <w:ind w:left="3240" w:hanging="360"/>
      </w:pPr>
      <w:rPr>
        <w:rFonts w:ascii="Courier New" w:hAnsi="Courier New" w:hint="default"/>
      </w:rPr>
    </w:lvl>
    <w:lvl w:ilvl="3" w:tplc="F670ABD8" w:tentative="1">
      <w:start w:val="1"/>
      <w:numFmt w:val="bullet"/>
      <w:lvlText w:val=""/>
      <w:lvlJc w:val="left"/>
      <w:pPr>
        <w:tabs>
          <w:tab w:val="num" w:pos="3960"/>
        </w:tabs>
        <w:ind w:left="3960" w:hanging="360"/>
      </w:pPr>
      <w:rPr>
        <w:rFonts w:ascii="Symbol" w:hAnsi="Symbol" w:hint="default"/>
      </w:rPr>
    </w:lvl>
    <w:lvl w:ilvl="4" w:tplc="0E32021A" w:tentative="1">
      <w:start w:val="1"/>
      <w:numFmt w:val="bullet"/>
      <w:lvlText w:val="o"/>
      <w:lvlJc w:val="left"/>
      <w:pPr>
        <w:tabs>
          <w:tab w:val="num" w:pos="4680"/>
        </w:tabs>
        <w:ind w:left="4680" w:hanging="360"/>
      </w:pPr>
      <w:rPr>
        <w:rFonts w:ascii="Courier New" w:hAnsi="Courier New" w:hint="default"/>
      </w:rPr>
    </w:lvl>
    <w:lvl w:ilvl="5" w:tplc="13C6D47E" w:tentative="1">
      <w:start w:val="1"/>
      <w:numFmt w:val="bullet"/>
      <w:lvlText w:val=""/>
      <w:lvlJc w:val="left"/>
      <w:pPr>
        <w:tabs>
          <w:tab w:val="num" w:pos="5400"/>
        </w:tabs>
        <w:ind w:left="5400" w:hanging="360"/>
      </w:pPr>
      <w:rPr>
        <w:rFonts w:ascii="Wingdings" w:hAnsi="Wingdings" w:hint="default"/>
      </w:rPr>
    </w:lvl>
    <w:lvl w:ilvl="6" w:tplc="92F435EC" w:tentative="1">
      <w:start w:val="1"/>
      <w:numFmt w:val="bullet"/>
      <w:lvlText w:val=""/>
      <w:lvlJc w:val="left"/>
      <w:pPr>
        <w:tabs>
          <w:tab w:val="num" w:pos="6120"/>
        </w:tabs>
        <w:ind w:left="6120" w:hanging="360"/>
      </w:pPr>
      <w:rPr>
        <w:rFonts w:ascii="Symbol" w:hAnsi="Symbol" w:hint="default"/>
      </w:rPr>
    </w:lvl>
    <w:lvl w:ilvl="7" w:tplc="FD64B1CC" w:tentative="1">
      <w:start w:val="1"/>
      <w:numFmt w:val="bullet"/>
      <w:lvlText w:val="o"/>
      <w:lvlJc w:val="left"/>
      <w:pPr>
        <w:tabs>
          <w:tab w:val="num" w:pos="6840"/>
        </w:tabs>
        <w:ind w:left="6840" w:hanging="360"/>
      </w:pPr>
      <w:rPr>
        <w:rFonts w:ascii="Courier New" w:hAnsi="Courier New" w:hint="default"/>
      </w:rPr>
    </w:lvl>
    <w:lvl w:ilvl="8" w:tplc="7BE47EDE"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D695403"/>
    <w:multiLevelType w:val="hybridMultilevel"/>
    <w:tmpl w:val="5A90AEAC"/>
    <w:lvl w:ilvl="0" w:tplc="42308CBC">
      <w:start w:val="1"/>
      <w:numFmt w:val="bullet"/>
      <w:pStyle w:val="panelcontent"/>
      <w:lvlText w:val=""/>
      <w:lvlJc w:val="left"/>
      <w:pPr>
        <w:tabs>
          <w:tab w:val="num" w:pos="756"/>
        </w:tabs>
        <w:ind w:left="756" w:hanging="504"/>
      </w:pPr>
      <w:rPr>
        <w:rFonts w:ascii="Symbol" w:hAnsi="Symbol" w:hint="default"/>
        <w:color w:val="000000"/>
        <w:sz w:val="16"/>
      </w:rPr>
    </w:lvl>
    <w:lvl w:ilvl="1" w:tplc="691CED14" w:tentative="1">
      <w:start w:val="1"/>
      <w:numFmt w:val="bullet"/>
      <w:lvlText w:val="o"/>
      <w:lvlJc w:val="left"/>
      <w:pPr>
        <w:tabs>
          <w:tab w:val="num" w:pos="1548"/>
        </w:tabs>
        <w:ind w:left="1548" w:hanging="360"/>
      </w:pPr>
      <w:rPr>
        <w:rFonts w:ascii="Courier New" w:hAnsi="Courier New" w:hint="default"/>
      </w:rPr>
    </w:lvl>
    <w:lvl w:ilvl="2" w:tplc="A9C0B184" w:tentative="1">
      <w:start w:val="1"/>
      <w:numFmt w:val="bullet"/>
      <w:lvlText w:val=""/>
      <w:lvlJc w:val="left"/>
      <w:pPr>
        <w:tabs>
          <w:tab w:val="num" w:pos="2268"/>
        </w:tabs>
        <w:ind w:left="2268" w:hanging="360"/>
      </w:pPr>
      <w:rPr>
        <w:rFonts w:ascii="Wingdings" w:hAnsi="Wingdings" w:hint="default"/>
      </w:rPr>
    </w:lvl>
    <w:lvl w:ilvl="3" w:tplc="B12ED444" w:tentative="1">
      <w:start w:val="1"/>
      <w:numFmt w:val="bullet"/>
      <w:lvlText w:val=""/>
      <w:lvlJc w:val="left"/>
      <w:pPr>
        <w:tabs>
          <w:tab w:val="num" w:pos="2988"/>
        </w:tabs>
        <w:ind w:left="2988" w:hanging="360"/>
      </w:pPr>
      <w:rPr>
        <w:rFonts w:ascii="Symbol" w:hAnsi="Symbol" w:hint="default"/>
      </w:rPr>
    </w:lvl>
    <w:lvl w:ilvl="4" w:tplc="E4925336" w:tentative="1">
      <w:start w:val="1"/>
      <w:numFmt w:val="bullet"/>
      <w:lvlText w:val="o"/>
      <w:lvlJc w:val="left"/>
      <w:pPr>
        <w:tabs>
          <w:tab w:val="num" w:pos="3708"/>
        </w:tabs>
        <w:ind w:left="3708" w:hanging="360"/>
      </w:pPr>
      <w:rPr>
        <w:rFonts w:ascii="Courier New" w:hAnsi="Courier New" w:hint="default"/>
      </w:rPr>
    </w:lvl>
    <w:lvl w:ilvl="5" w:tplc="D7321566" w:tentative="1">
      <w:start w:val="1"/>
      <w:numFmt w:val="bullet"/>
      <w:lvlText w:val=""/>
      <w:lvlJc w:val="left"/>
      <w:pPr>
        <w:tabs>
          <w:tab w:val="num" w:pos="4428"/>
        </w:tabs>
        <w:ind w:left="4428" w:hanging="360"/>
      </w:pPr>
      <w:rPr>
        <w:rFonts w:ascii="Wingdings" w:hAnsi="Wingdings" w:hint="default"/>
      </w:rPr>
    </w:lvl>
    <w:lvl w:ilvl="6" w:tplc="6274579C" w:tentative="1">
      <w:start w:val="1"/>
      <w:numFmt w:val="bullet"/>
      <w:lvlText w:val=""/>
      <w:lvlJc w:val="left"/>
      <w:pPr>
        <w:tabs>
          <w:tab w:val="num" w:pos="5148"/>
        </w:tabs>
        <w:ind w:left="5148" w:hanging="360"/>
      </w:pPr>
      <w:rPr>
        <w:rFonts w:ascii="Symbol" w:hAnsi="Symbol" w:hint="default"/>
      </w:rPr>
    </w:lvl>
    <w:lvl w:ilvl="7" w:tplc="564AAFDE" w:tentative="1">
      <w:start w:val="1"/>
      <w:numFmt w:val="bullet"/>
      <w:lvlText w:val="o"/>
      <w:lvlJc w:val="left"/>
      <w:pPr>
        <w:tabs>
          <w:tab w:val="num" w:pos="5868"/>
        </w:tabs>
        <w:ind w:left="5868" w:hanging="360"/>
      </w:pPr>
      <w:rPr>
        <w:rFonts w:ascii="Courier New" w:hAnsi="Courier New" w:hint="default"/>
      </w:rPr>
    </w:lvl>
    <w:lvl w:ilvl="8" w:tplc="45D449AC" w:tentative="1">
      <w:start w:val="1"/>
      <w:numFmt w:val="bullet"/>
      <w:lvlText w:val=""/>
      <w:lvlJc w:val="left"/>
      <w:pPr>
        <w:tabs>
          <w:tab w:val="num" w:pos="6588"/>
        </w:tabs>
        <w:ind w:left="6588" w:hanging="360"/>
      </w:pPr>
      <w:rPr>
        <w:rFonts w:ascii="Wingdings" w:hAnsi="Wingdings" w:hint="default"/>
      </w:rPr>
    </w:lvl>
  </w:abstractNum>
  <w:abstractNum w:abstractNumId="11" w15:restartNumberingAfterBreak="0">
    <w:nsid w:val="5EED00BB"/>
    <w:multiLevelType w:val="hybridMultilevel"/>
    <w:tmpl w:val="0734ADA6"/>
    <w:lvl w:ilvl="0" w:tplc="6EA41A82">
      <w:start w:val="1"/>
      <w:numFmt w:val="bullet"/>
      <w:pStyle w:val="Bullet3"/>
      <w:lvlText w:val=""/>
      <w:lvlJc w:val="left"/>
      <w:pPr>
        <w:tabs>
          <w:tab w:val="num" w:pos="2208"/>
        </w:tabs>
        <w:ind w:left="2208"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EC37D5"/>
    <w:multiLevelType w:val="hybridMultilevel"/>
    <w:tmpl w:val="537ABF1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3" w15:restartNumberingAfterBreak="0">
    <w:nsid w:val="6A947DF8"/>
    <w:multiLevelType w:val="hybridMultilevel"/>
    <w:tmpl w:val="91EA3D12"/>
    <w:lvl w:ilvl="0" w:tplc="44C0E30C">
      <w:start w:val="1"/>
      <w:numFmt w:val="lowerLetter"/>
      <w:pStyle w:val="ListNumber21"/>
      <w:lvlText w:val="%1)"/>
      <w:lvlJc w:val="left"/>
      <w:pPr>
        <w:tabs>
          <w:tab w:val="num" w:pos="1849"/>
        </w:tabs>
        <w:ind w:left="1849" w:hanging="358"/>
      </w:pPr>
      <w:rPr>
        <w:rFonts w:ascii="Times New Roman" w:hAnsi="Times New Roman"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48E4286"/>
    <w:multiLevelType w:val="multilevel"/>
    <w:tmpl w:val="B67C24BA"/>
    <w:lvl w:ilvl="0">
      <w:start w:val="1"/>
      <w:numFmt w:val="bullet"/>
      <w:pStyle w:val="Table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49C67D8"/>
    <w:multiLevelType w:val="hybridMultilevel"/>
    <w:tmpl w:val="AAD2C198"/>
    <w:lvl w:ilvl="0" w:tplc="04090001">
      <w:start w:val="10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029C6"/>
    <w:multiLevelType w:val="hybridMultilevel"/>
    <w:tmpl w:val="A940A148"/>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num w:numId="1" w16cid:durableId="1844782744">
    <w:abstractNumId w:val="9"/>
  </w:num>
  <w:num w:numId="2" w16cid:durableId="1396507467">
    <w:abstractNumId w:val="7"/>
  </w:num>
  <w:num w:numId="3" w16cid:durableId="1641882002">
    <w:abstractNumId w:val="2"/>
  </w:num>
  <w:num w:numId="4" w16cid:durableId="1163743173">
    <w:abstractNumId w:val="4"/>
  </w:num>
  <w:num w:numId="5" w16cid:durableId="219755210">
    <w:abstractNumId w:val="14"/>
  </w:num>
  <w:num w:numId="6" w16cid:durableId="650332216">
    <w:abstractNumId w:val="10"/>
  </w:num>
  <w:num w:numId="7" w16cid:durableId="904099151">
    <w:abstractNumId w:val="8"/>
  </w:num>
  <w:num w:numId="8" w16cid:durableId="1336693278">
    <w:abstractNumId w:val="0"/>
  </w:num>
  <w:num w:numId="9" w16cid:durableId="65350119">
    <w:abstractNumId w:val="11"/>
  </w:num>
  <w:num w:numId="10" w16cid:durableId="1740862179">
    <w:abstractNumId w:val="13"/>
  </w:num>
  <w:num w:numId="11" w16cid:durableId="1191183697">
    <w:abstractNumId w:val="1"/>
  </w:num>
  <w:num w:numId="12" w16cid:durableId="1330020068">
    <w:abstractNumId w:val="5"/>
  </w:num>
  <w:num w:numId="13" w16cid:durableId="932083379">
    <w:abstractNumId w:val="3"/>
  </w:num>
  <w:num w:numId="14" w16cid:durableId="646514233">
    <w:abstractNumId w:val="6"/>
  </w:num>
  <w:num w:numId="15" w16cid:durableId="342896529">
    <w:abstractNumId w:val="12"/>
  </w:num>
  <w:num w:numId="16" w16cid:durableId="1838694277">
    <w:abstractNumId w:val="15"/>
  </w:num>
  <w:num w:numId="17" w16cid:durableId="1305044220">
    <w:abstractNumId w:val="4"/>
  </w:num>
  <w:num w:numId="18" w16cid:durableId="158587127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
  <w:doNotHyphenateCaps/>
  <w:clickAndTypeStyle w:val="BodyTex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4C0"/>
    <w:rsid w:val="00003457"/>
    <w:rsid w:val="00010563"/>
    <w:rsid w:val="00017004"/>
    <w:rsid w:val="0001701B"/>
    <w:rsid w:val="00020353"/>
    <w:rsid w:val="00020A8C"/>
    <w:rsid w:val="00023033"/>
    <w:rsid w:val="00023860"/>
    <w:rsid w:val="000244BD"/>
    <w:rsid w:val="0003322B"/>
    <w:rsid w:val="00047AC5"/>
    <w:rsid w:val="00051EF7"/>
    <w:rsid w:val="00052559"/>
    <w:rsid w:val="00057154"/>
    <w:rsid w:val="000674C0"/>
    <w:rsid w:val="000769B8"/>
    <w:rsid w:val="00091894"/>
    <w:rsid w:val="0009203F"/>
    <w:rsid w:val="00093BB0"/>
    <w:rsid w:val="000952BD"/>
    <w:rsid w:val="00097684"/>
    <w:rsid w:val="000A1A53"/>
    <w:rsid w:val="000A39A4"/>
    <w:rsid w:val="000B5E85"/>
    <w:rsid w:val="000C04D6"/>
    <w:rsid w:val="000E790F"/>
    <w:rsid w:val="000F3CDE"/>
    <w:rsid w:val="000F4E12"/>
    <w:rsid w:val="000F57C7"/>
    <w:rsid w:val="0011330D"/>
    <w:rsid w:val="00113ADE"/>
    <w:rsid w:val="0011707A"/>
    <w:rsid w:val="00121DB1"/>
    <w:rsid w:val="00121F76"/>
    <w:rsid w:val="00122737"/>
    <w:rsid w:val="00124E6F"/>
    <w:rsid w:val="00131415"/>
    <w:rsid w:val="00131ADC"/>
    <w:rsid w:val="0013668B"/>
    <w:rsid w:val="00156472"/>
    <w:rsid w:val="00165FCE"/>
    <w:rsid w:val="00170692"/>
    <w:rsid w:val="00170FFB"/>
    <w:rsid w:val="00177669"/>
    <w:rsid w:val="00183292"/>
    <w:rsid w:val="001833ED"/>
    <w:rsid w:val="00191663"/>
    <w:rsid w:val="00193D8E"/>
    <w:rsid w:val="00197256"/>
    <w:rsid w:val="00197D0C"/>
    <w:rsid w:val="001A3584"/>
    <w:rsid w:val="001C3665"/>
    <w:rsid w:val="001E6EEC"/>
    <w:rsid w:val="00214D5D"/>
    <w:rsid w:val="00234BE3"/>
    <w:rsid w:val="00240539"/>
    <w:rsid w:val="00241A5A"/>
    <w:rsid w:val="0024649E"/>
    <w:rsid w:val="00250A2F"/>
    <w:rsid w:val="0025781E"/>
    <w:rsid w:val="002651B5"/>
    <w:rsid w:val="002754E1"/>
    <w:rsid w:val="00277202"/>
    <w:rsid w:val="00284773"/>
    <w:rsid w:val="002B3253"/>
    <w:rsid w:val="002B34EF"/>
    <w:rsid w:val="002B6723"/>
    <w:rsid w:val="002C6121"/>
    <w:rsid w:val="002C6698"/>
    <w:rsid w:val="002D4A18"/>
    <w:rsid w:val="002D5402"/>
    <w:rsid w:val="002D7BD9"/>
    <w:rsid w:val="002E0B89"/>
    <w:rsid w:val="002E1D6A"/>
    <w:rsid w:val="002E2918"/>
    <w:rsid w:val="002F4817"/>
    <w:rsid w:val="002F5C6B"/>
    <w:rsid w:val="003027B3"/>
    <w:rsid w:val="00305D41"/>
    <w:rsid w:val="00316F9C"/>
    <w:rsid w:val="003449A5"/>
    <w:rsid w:val="00346C24"/>
    <w:rsid w:val="0036426E"/>
    <w:rsid w:val="00365410"/>
    <w:rsid w:val="00365690"/>
    <w:rsid w:val="00365D9A"/>
    <w:rsid w:val="0036779F"/>
    <w:rsid w:val="00372FED"/>
    <w:rsid w:val="00383358"/>
    <w:rsid w:val="003941BD"/>
    <w:rsid w:val="00394DB0"/>
    <w:rsid w:val="00396E7A"/>
    <w:rsid w:val="0039714C"/>
    <w:rsid w:val="003A3BC5"/>
    <w:rsid w:val="003A5697"/>
    <w:rsid w:val="003B0AAB"/>
    <w:rsid w:val="003B17F3"/>
    <w:rsid w:val="003B7F8C"/>
    <w:rsid w:val="003D1948"/>
    <w:rsid w:val="003D4A42"/>
    <w:rsid w:val="003E4214"/>
    <w:rsid w:val="003E4C1B"/>
    <w:rsid w:val="003F2949"/>
    <w:rsid w:val="004016D0"/>
    <w:rsid w:val="00402CD0"/>
    <w:rsid w:val="00404257"/>
    <w:rsid w:val="0040767F"/>
    <w:rsid w:val="004147E5"/>
    <w:rsid w:val="00414947"/>
    <w:rsid w:val="00423D38"/>
    <w:rsid w:val="004354B7"/>
    <w:rsid w:val="00453638"/>
    <w:rsid w:val="00465F93"/>
    <w:rsid w:val="00466996"/>
    <w:rsid w:val="004B2E49"/>
    <w:rsid w:val="004C190F"/>
    <w:rsid w:val="004D2506"/>
    <w:rsid w:val="004E2CC0"/>
    <w:rsid w:val="004E73BE"/>
    <w:rsid w:val="005029E9"/>
    <w:rsid w:val="00503009"/>
    <w:rsid w:val="00504E7C"/>
    <w:rsid w:val="00505B87"/>
    <w:rsid w:val="00512C18"/>
    <w:rsid w:val="00520779"/>
    <w:rsid w:val="00523A0D"/>
    <w:rsid w:val="005427F4"/>
    <w:rsid w:val="00544E67"/>
    <w:rsid w:val="00547A15"/>
    <w:rsid w:val="00566081"/>
    <w:rsid w:val="00574512"/>
    <w:rsid w:val="0057638C"/>
    <w:rsid w:val="0058311A"/>
    <w:rsid w:val="00584915"/>
    <w:rsid w:val="0058494E"/>
    <w:rsid w:val="00594CC6"/>
    <w:rsid w:val="0059708B"/>
    <w:rsid w:val="005A36D0"/>
    <w:rsid w:val="005A63C0"/>
    <w:rsid w:val="005B6358"/>
    <w:rsid w:val="005C4A83"/>
    <w:rsid w:val="005C4BA9"/>
    <w:rsid w:val="005C4BFF"/>
    <w:rsid w:val="005C66F3"/>
    <w:rsid w:val="005C7567"/>
    <w:rsid w:val="005C757F"/>
    <w:rsid w:val="005F4E87"/>
    <w:rsid w:val="005F714D"/>
    <w:rsid w:val="00604E6B"/>
    <w:rsid w:val="00625D0D"/>
    <w:rsid w:val="00627B1A"/>
    <w:rsid w:val="006351D2"/>
    <w:rsid w:val="00635754"/>
    <w:rsid w:val="00636C2F"/>
    <w:rsid w:val="00642A66"/>
    <w:rsid w:val="00645228"/>
    <w:rsid w:val="00652519"/>
    <w:rsid w:val="00657A91"/>
    <w:rsid w:val="00663764"/>
    <w:rsid w:val="006648E7"/>
    <w:rsid w:val="00686715"/>
    <w:rsid w:val="006915E1"/>
    <w:rsid w:val="00692E2A"/>
    <w:rsid w:val="006A721D"/>
    <w:rsid w:val="006B2453"/>
    <w:rsid w:val="006B37B8"/>
    <w:rsid w:val="006D1A82"/>
    <w:rsid w:val="006D1EFE"/>
    <w:rsid w:val="006D20FB"/>
    <w:rsid w:val="006D6580"/>
    <w:rsid w:val="006E182C"/>
    <w:rsid w:val="006E34EB"/>
    <w:rsid w:val="007001EE"/>
    <w:rsid w:val="00711BB2"/>
    <w:rsid w:val="00711D41"/>
    <w:rsid w:val="007137EC"/>
    <w:rsid w:val="00714891"/>
    <w:rsid w:val="00731732"/>
    <w:rsid w:val="00734829"/>
    <w:rsid w:val="00752251"/>
    <w:rsid w:val="0076071E"/>
    <w:rsid w:val="00773E2D"/>
    <w:rsid w:val="007839DC"/>
    <w:rsid w:val="00793ADA"/>
    <w:rsid w:val="00797B1C"/>
    <w:rsid w:val="007B4FE4"/>
    <w:rsid w:val="007B52CA"/>
    <w:rsid w:val="007B71E3"/>
    <w:rsid w:val="007B7DF0"/>
    <w:rsid w:val="007C02A7"/>
    <w:rsid w:val="007C0B1C"/>
    <w:rsid w:val="007C6C12"/>
    <w:rsid w:val="007E181E"/>
    <w:rsid w:val="008161AF"/>
    <w:rsid w:val="00822EF9"/>
    <w:rsid w:val="00823A55"/>
    <w:rsid w:val="00837548"/>
    <w:rsid w:val="00842297"/>
    <w:rsid w:val="00852DD2"/>
    <w:rsid w:val="008543EC"/>
    <w:rsid w:val="00860741"/>
    <w:rsid w:val="00860C3E"/>
    <w:rsid w:val="00867771"/>
    <w:rsid w:val="00876590"/>
    <w:rsid w:val="008A19BC"/>
    <w:rsid w:val="008A1C67"/>
    <w:rsid w:val="008A5ABD"/>
    <w:rsid w:val="008B5FE4"/>
    <w:rsid w:val="008C2260"/>
    <w:rsid w:val="008C4976"/>
    <w:rsid w:val="008C4AD4"/>
    <w:rsid w:val="008D3B2A"/>
    <w:rsid w:val="008E1F9D"/>
    <w:rsid w:val="008E313E"/>
    <w:rsid w:val="008E6B36"/>
    <w:rsid w:val="008E71E0"/>
    <w:rsid w:val="008F188F"/>
    <w:rsid w:val="008F350A"/>
    <w:rsid w:val="00906795"/>
    <w:rsid w:val="00924EC3"/>
    <w:rsid w:val="009315F4"/>
    <w:rsid w:val="00931FB7"/>
    <w:rsid w:val="00937AD5"/>
    <w:rsid w:val="009469C7"/>
    <w:rsid w:val="00970995"/>
    <w:rsid w:val="0097376E"/>
    <w:rsid w:val="00986773"/>
    <w:rsid w:val="009932B8"/>
    <w:rsid w:val="009962A3"/>
    <w:rsid w:val="009A5BDA"/>
    <w:rsid w:val="009B77E1"/>
    <w:rsid w:val="009C1000"/>
    <w:rsid w:val="009C1D66"/>
    <w:rsid w:val="009D5AFE"/>
    <w:rsid w:val="009E0680"/>
    <w:rsid w:val="009E0808"/>
    <w:rsid w:val="009F5710"/>
    <w:rsid w:val="009F5F5B"/>
    <w:rsid w:val="009F7F67"/>
    <w:rsid w:val="00A027D0"/>
    <w:rsid w:val="00A0631A"/>
    <w:rsid w:val="00A11668"/>
    <w:rsid w:val="00A12197"/>
    <w:rsid w:val="00A12AE6"/>
    <w:rsid w:val="00A15D18"/>
    <w:rsid w:val="00A16572"/>
    <w:rsid w:val="00A22157"/>
    <w:rsid w:val="00A4230C"/>
    <w:rsid w:val="00A50E11"/>
    <w:rsid w:val="00A51CB9"/>
    <w:rsid w:val="00A55B1C"/>
    <w:rsid w:val="00A56C31"/>
    <w:rsid w:val="00A61E81"/>
    <w:rsid w:val="00A62852"/>
    <w:rsid w:val="00A66715"/>
    <w:rsid w:val="00A735FA"/>
    <w:rsid w:val="00A737A7"/>
    <w:rsid w:val="00A73E27"/>
    <w:rsid w:val="00A81353"/>
    <w:rsid w:val="00AA30B6"/>
    <w:rsid w:val="00AA63EF"/>
    <w:rsid w:val="00AA6759"/>
    <w:rsid w:val="00AB2B40"/>
    <w:rsid w:val="00AB5C5E"/>
    <w:rsid w:val="00AC07DD"/>
    <w:rsid w:val="00AC172F"/>
    <w:rsid w:val="00AC40EE"/>
    <w:rsid w:val="00AD5459"/>
    <w:rsid w:val="00AE07F5"/>
    <w:rsid w:val="00AE3D95"/>
    <w:rsid w:val="00AE7E52"/>
    <w:rsid w:val="00AF1502"/>
    <w:rsid w:val="00AF16F4"/>
    <w:rsid w:val="00AF2596"/>
    <w:rsid w:val="00AF5EDD"/>
    <w:rsid w:val="00B20963"/>
    <w:rsid w:val="00B308C1"/>
    <w:rsid w:val="00B32D08"/>
    <w:rsid w:val="00B37C9E"/>
    <w:rsid w:val="00B40781"/>
    <w:rsid w:val="00B45F30"/>
    <w:rsid w:val="00B716F1"/>
    <w:rsid w:val="00B74329"/>
    <w:rsid w:val="00B81B25"/>
    <w:rsid w:val="00B83684"/>
    <w:rsid w:val="00B84F00"/>
    <w:rsid w:val="00B85A7A"/>
    <w:rsid w:val="00B95A99"/>
    <w:rsid w:val="00B9750E"/>
    <w:rsid w:val="00BB342E"/>
    <w:rsid w:val="00BB3790"/>
    <w:rsid w:val="00BC011C"/>
    <w:rsid w:val="00BC5AD2"/>
    <w:rsid w:val="00BC5C78"/>
    <w:rsid w:val="00BD0945"/>
    <w:rsid w:val="00BD0C8B"/>
    <w:rsid w:val="00BD241C"/>
    <w:rsid w:val="00BE7456"/>
    <w:rsid w:val="00BF01E6"/>
    <w:rsid w:val="00C00433"/>
    <w:rsid w:val="00C00C9D"/>
    <w:rsid w:val="00C027AF"/>
    <w:rsid w:val="00C0437A"/>
    <w:rsid w:val="00C054CB"/>
    <w:rsid w:val="00C232F6"/>
    <w:rsid w:val="00C27EA5"/>
    <w:rsid w:val="00C34752"/>
    <w:rsid w:val="00C654EE"/>
    <w:rsid w:val="00C76997"/>
    <w:rsid w:val="00C90F13"/>
    <w:rsid w:val="00CA1E15"/>
    <w:rsid w:val="00CA790B"/>
    <w:rsid w:val="00CB32A1"/>
    <w:rsid w:val="00CB4698"/>
    <w:rsid w:val="00CD08F4"/>
    <w:rsid w:val="00CD117C"/>
    <w:rsid w:val="00CD1539"/>
    <w:rsid w:val="00CD5224"/>
    <w:rsid w:val="00CD6D97"/>
    <w:rsid w:val="00CD7799"/>
    <w:rsid w:val="00CE54B0"/>
    <w:rsid w:val="00CF0DDB"/>
    <w:rsid w:val="00CF1746"/>
    <w:rsid w:val="00CF45E6"/>
    <w:rsid w:val="00CF769C"/>
    <w:rsid w:val="00D20655"/>
    <w:rsid w:val="00D2069E"/>
    <w:rsid w:val="00D24B72"/>
    <w:rsid w:val="00D2579E"/>
    <w:rsid w:val="00D25B1F"/>
    <w:rsid w:val="00D33F84"/>
    <w:rsid w:val="00D3475F"/>
    <w:rsid w:val="00D34DC1"/>
    <w:rsid w:val="00D35441"/>
    <w:rsid w:val="00D366C5"/>
    <w:rsid w:val="00D45DDB"/>
    <w:rsid w:val="00D474FC"/>
    <w:rsid w:val="00D52631"/>
    <w:rsid w:val="00D64E5C"/>
    <w:rsid w:val="00D65C41"/>
    <w:rsid w:val="00D70EEB"/>
    <w:rsid w:val="00D94FF7"/>
    <w:rsid w:val="00DA0DBE"/>
    <w:rsid w:val="00DA10A4"/>
    <w:rsid w:val="00DA13B4"/>
    <w:rsid w:val="00DA360D"/>
    <w:rsid w:val="00DA59A5"/>
    <w:rsid w:val="00DA6A6F"/>
    <w:rsid w:val="00DB1B77"/>
    <w:rsid w:val="00DC0DF8"/>
    <w:rsid w:val="00DC6CD3"/>
    <w:rsid w:val="00DD0B02"/>
    <w:rsid w:val="00DD1937"/>
    <w:rsid w:val="00DD209E"/>
    <w:rsid w:val="00DD5765"/>
    <w:rsid w:val="00DD634A"/>
    <w:rsid w:val="00DD6AA6"/>
    <w:rsid w:val="00DE5336"/>
    <w:rsid w:val="00DE5C8D"/>
    <w:rsid w:val="00DF25BD"/>
    <w:rsid w:val="00DF5287"/>
    <w:rsid w:val="00E0247C"/>
    <w:rsid w:val="00E05C45"/>
    <w:rsid w:val="00E11D6E"/>
    <w:rsid w:val="00E26BED"/>
    <w:rsid w:val="00E27007"/>
    <w:rsid w:val="00E35EB6"/>
    <w:rsid w:val="00E40076"/>
    <w:rsid w:val="00E41855"/>
    <w:rsid w:val="00E55A69"/>
    <w:rsid w:val="00E64ED5"/>
    <w:rsid w:val="00E73CD8"/>
    <w:rsid w:val="00E826A9"/>
    <w:rsid w:val="00E85177"/>
    <w:rsid w:val="00E956D8"/>
    <w:rsid w:val="00EB06BA"/>
    <w:rsid w:val="00EB4F0E"/>
    <w:rsid w:val="00EB7FED"/>
    <w:rsid w:val="00EC4754"/>
    <w:rsid w:val="00EC4F33"/>
    <w:rsid w:val="00ED679D"/>
    <w:rsid w:val="00EF1F39"/>
    <w:rsid w:val="00EF29F0"/>
    <w:rsid w:val="00EF56E8"/>
    <w:rsid w:val="00F02BB8"/>
    <w:rsid w:val="00F05EF6"/>
    <w:rsid w:val="00F13D77"/>
    <w:rsid w:val="00F22BF2"/>
    <w:rsid w:val="00F30BAA"/>
    <w:rsid w:val="00F345F6"/>
    <w:rsid w:val="00F34A89"/>
    <w:rsid w:val="00F42192"/>
    <w:rsid w:val="00F528B0"/>
    <w:rsid w:val="00F53531"/>
    <w:rsid w:val="00F5505E"/>
    <w:rsid w:val="00F6194A"/>
    <w:rsid w:val="00F75E6B"/>
    <w:rsid w:val="00F81477"/>
    <w:rsid w:val="00F926D1"/>
    <w:rsid w:val="00F941EF"/>
    <w:rsid w:val="00FA49C2"/>
    <w:rsid w:val="00FB1D81"/>
    <w:rsid w:val="00FC2740"/>
    <w:rsid w:val="00FC374A"/>
    <w:rsid w:val="00FD504E"/>
    <w:rsid w:val="00FE1312"/>
    <w:rsid w:val="00FF012F"/>
    <w:rsid w:val="00FF1645"/>
    <w:rsid w:val="00FF2B78"/>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88608"/>
  <w15:docId w15:val="{807974AE-295A-4C8D-A83E-7945C3EA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2157"/>
    <w:rPr>
      <w:rFonts w:ascii="Arial" w:hAnsi="Arial"/>
      <w:lang w:val="en-GB"/>
    </w:rPr>
  </w:style>
  <w:style w:type="paragraph" w:styleId="Heading1">
    <w:name w:val="heading 1"/>
    <w:aliases w:val="PA Chapter,H1,Section,Section Head,Lev 1,lev1,ICL Title,Title 1,h1,1,section,Project 1,RFS,PARA1,l1,min1,Heading 1k,Isa 1,Chapter,Main Section,Heading 11,Level 1 Topic Heading,Part,heading 1.1,dd heading 1,dh1,Section2,Level 1,1.1 heading,Head"/>
    <w:next w:val="BodyText"/>
    <w:qFormat/>
    <w:rsid w:val="00C00433"/>
    <w:pPr>
      <w:keepNext/>
      <w:pageBreakBefore/>
      <w:numPr>
        <w:numId w:val="4"/>
      </w:numPr>
      <w:tabs>
        <w:tab w:val="clear" w:pos="1078"/>
        <w:tab w:val="left" w:pos="794"/>
      </w:tabs>
      <w:spacing w:before="360" w:after="120"/>
      <w:ind w:left="794" w:hanging="794"/>
      <w:outlineLvl w:val="0"/>
    </w:pPr>
    <w:rPr>
      <w:rFonts w:ascii="Arial" w:hAnsi="Arial"/>
      <w:b/>
      <w:caps/>
      <w:color w:val="1F497D"/>
      <w:kern w:val="28"/>
      <w:sz w:val="28"/>
      <w:lang w:val="en-GB"/>
    </w:rPr>
  </w:style>
  <w:style w:type="paragraph" w:styleId="Heading2">
    <w:name w:val="heading 2"/>
    <w:aliases w:val="Numbered - 2,Major,h 3,2,h2,PA Major Section,Heading 2a,H2,Reset numbering,headi,heading2,h21,h22,21,Heading Two,ICL,Sub Title,h 4,AppAHeading 2,Heading 2 Number,PARA2,T2,Heading,PARA21,PARA22,PARA23,T21,PARA24,T22,PARA25,T23,chn,para2,l2,H21"/>
    <w:basedOn w:val="Heading1"/>
    <w:next w:val="BodyText"/>
    <w:qFormat/>
    <w:rsid w:val="00AC172F"/>
    <w:pPr>
      <w:pageBreakBefore w:val="0"/>
      <w:numPr>
        <w:ilvl w:val="1"/>
      </w:numPr>
      <w:spacing w:after="40"/>
      <w:outlineLvl w:val="1"/>
    </w:pPr>
    <w:rPr>
      <w:caps w:val="0"/>
      <w:sz w:val="24"/>
    </w:rPr>
  </w:style>
  <w:style w:type="paragraph" w:styleId="Heading3">
    <w:name w:val="heading 3"/>
    <w:aliases w:val="H3,Numbered - 3,Level 1 - 1,Lev 3,Minor,H31,H32,H33,H34,H35,H36,H37,H38,t3,PA Minor Section,Label,Label1,(Alt+3),(Alt+3)1,(Alt+3)2,(Alt+3)3,(Alt+3)4,(Alt+3)5,(Alt+3)6,(Alt+3)11,(Alt+3)21,(Alt+3)31,(Alt+3)41,(Alt+3)7,(Alt+3)12,(Alt+3)22,ICL1,3"/>
    <w:basedOn w:val="Heading1"/>
    <w:next w:val="BodyText"/>
    <w:qFormat/>
    <w:rsid w:val="00C00433"/>
    <w:pPr>
      <w:pageBreakBefore w:val="0"/>
      <w:numPr>
        <w:ilvl w:val="2"/>
      </w:numPr>
      <w:tabs>
        <w:tab w:val="clear" w:pos="1078"/>
      </w:tabs>
      <w:spacing w:before="240"/>
      <w:ind w:left="794" w:hanging="794"/>
      <w:outlineLvl w:val="2"/>
    </w:pPr>
    <w:rPr>
      <w:bCs/>
      <w:caps w:val="0"/>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Heading1"/>
    <w:next w:val="BodyText"/>
    <w:qFormat/>
    <w:rsid w:val="00AC172F"/>
    <w:pPr>
      <w:pageBreakBefore w:val="0"/>
      <w:numPr>
        <w:ilvl w:val="3"/>
      </w:numPr>
      <w:tabs>
        <w:tab w:val="clear" w:pos="1078"/>
      </w:tabs>
      <w:spacing w:before="120"/>
      <w:ind w:left="794" w:hanging="794"/>
      <w:outlineLvl w:val="3"/>
    </w:pPr>
    <w:rPr>
      <w:rFonts w:cs="Arial"/>
      <w:bCs/>
      <w:caps w:val="0"/>
      <w:sz w:val="20"/>
      <w:szCs w:val="28"/>
    </w:rPr>
  </w:style>
  <w:style w:type="paragraph" w:styleId="Heading5">
    <w:name w:val="heading 5"/>
    <w:aliases w:val="Level 3 - i,h5,5,Teal,H5,Block Label,h51"/>
    <w:basedOn w:val="Heading1"/>
    <w:next w:val="BodyText"/>
    <w:qFormat/>
    <w:rsid w:val="000A1A53"/>
    <w:pPr>
      <w:pageBreakBefore w:val="0"/>
      <w:numPr>
        <w:ilvl w:val="4"/>
      </w:numPr>
      <w:tabs>
        <w:tab w:val="clear" w:pos="794"/>
      </w:tabs>
      <w:spacing w:before="240" w:after="60"/>
      <w:outlineLvl w:val="4"/>
    </w:pPr>
    <w:rPr>
      <w:rFonts w:cs="Arial"/>
      <w:b w:val="0"/>
      <w:bCs/>
      <w:i/>
      <w:iCs/>
      <w:caps w:val="0"/>
      <w:sz w:val="20"/>
      <w:lang w:val="en-US"/>
    </w:rPr>
  </w:style>
  <w:style w:type="paragraph" w:styleId="Heading6">
    <w:name w:val="heading 6"/>
    <w:basedOn w:val="Heading1"/>
    <w:next w:val="BodyText"/>
    <w:qFormat/>
    <w:rsid w:val="00AC172F"/>
    <w:pPr>
      <w:pageBreakBefore w:val="0"/>
      <w:numPr>
        <w:ilvl w:val="5"/>
      </w:numPr>
      <w:tabs>
        <w:tab w:val="clear" w:pos="794"/>
        <w:tab w:val="clear" w:pos="1152"/>
        <w:tab w:val="left" w:pos="1134"/>
      </w:tabs>
      <w:spacing w:before="240" w:after="60"/>
      <w:ind w:left="1134" w:hanging="1134"/>
      <w:outlineLvl w:val="5"/>
    </w:pPr>
    <w:rPr>
      <w:rFonts w:ascii="Arial (W1)" w:hAnsi="Arial (W1)" w:cs="Arial"/>
      <w:b w:val="0"/>
      <w:bCs/>
      <w:i/>
      <w:caps w:val="0"/>
      <w:sz w:val="20"/>
      <w:lang w:val="en-US"/>
    </w:rPr>
  </w:style>
  <w:style w:type="paragraph" w:styleId="Heading7">
    <w:name w:val="heading 7"/>
    <w:aliases w:val="Legal Level 1.1.,Lev 7,7,PA Appendix Major,Enumerate"/>
    <w:basedOn w:val="Normal"/>
    <w:next w:val="Normal"/>
    <w:qFormat/>
    <w:rsid w:val="000A1A53"/>
    <w:pPr>
      <w:numPr>
        <w:ilvl w:val="6"/>
        <w:numId w:val="4"/>
      </w:numPr>
      <w:spacing w:before="240" w:after="60"/>
      <w:outlineLvl w:val="6"/>
    </w:pPr>
    <w:rPr>
      <w:rFonts w:ascii="Times New Roman" w:hAnsi="Times New Roman"/>
      <w:sz w:val="24"/>
      <w:szCs w:val="24"/>
    </w:rPr>
  </w:style>
  <w:style w:type="paragraph" w:styleId="Heading8">
    <w:name w:val="heading 8"/>
    <w:aliases w:val="Legal Level 1.1.1.,Lev 8,8,PA Appendix Minor,Subenumerate"/>
    <w:basedOn w:val="Normal"/>
    <w:next w:val="Normal"/>
    <w:qFormat/>
    <w:rsid w:val="000A1A53"/>
    <w:pPr>
      <w:numPr>
        <w:ilvl w:val="7"/>
        <w:numId w:val="4"/>
      </w:numPr>
      <w:spacing w:before="240" w:after="60"/>
      <w:outlineLvl w:val="7"/>
    </w:pPr>
    <w:rPr>
      <w:rFonts w:ascii="Times New Roman" w:hAnsi="Times New Roman"/>
      <w:i/>
      <w:iCs/>
      <w:sz w:val="24"/>
      <w:szCs w:val="24"/>
    </w:rPr>
  </w:style>
  <w:style w:type="paragraph" w:styleId="Heading9">
    <w:name w:val="heading 9"/>
    <w:aliases w:val="Heading 9.,9,App1,App Heading,Legal Level 1.1.1.1.,Doc Ref"/>
    <w:basedOn w:val="Normal"/>
    <w:next w:val="Normal"/>
    <w:qFormat/>
    <w:rsid w:val="000A1A53"/>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32F6"/>
    <w:pPr>
      <w:spacing w:before="60" w:after="60"/>
      <w:ind w:left="794"/>
      <w:jc w:val="both"/>
    </w:pPr>
    <w:rPr>
      <w:rFonts w:ascii="Arial" w:hAnsi="Arial"/>
      <w:color w:val="000000"/>
      <w:sz w:val="22"/>
      <w:szCs w:val="22"/>
      <w:lang w:val="en-GB"/>
    </w:rPr>
  </w:style>
  <w:style w:type="character" w:customStyle="1" w:styleId="BodyTextChar">
    <w:name w:val="Body Text Char"/>
    <w:basedOn w:val="DefaultParagraphFont"/>
    <w:link w:val="BodyText"/>
    <w:rsid w:val="00C232F6"/>
    <w:rPr>
      <w:rFonts w:ascii="Arial" w:hAnsi="Arial"/>
      <w:color w:val="000000"/>
      <w:sz w:val="22"/>
      <w:szCs w:val="22"/>
      <w:lang w:val="en-GB" w:eastAsia="en-US" w:bidi="ar-SA"/>
    </w:rPr>
  </w:style>
  <w:style w:type="paragraph" w:styleId="Header">
    <w:name w:val="header"/>
    <w:basedOn w:val="Normal"/>
    <w:rsid w:val="00652519"/>
    <w:pPr>
      <w:tabs>
        <w:tab w:val="center" w:pos="4153"/>
        <w:tab w:val="right" w:pos="8306"/>
      </w:tabs>
    </w:pPr>
  </w:style>
  <w:style w:type="paragraph" w:styleId="Footer">
    <w:name w:val="footer"/>
    <w:basedOn w:val="Normal"/>
    <w:link w:val="FooterChar"/>
    <w:rsid w:val="00652519"/>
    <w:pPr>
      <w:tabs>
        <w:tab w:val="center" w:pos="4153"/>
        <w:tab w:val="right" w:pos="8306"/>
      </w:tabs>
      <w:spacing w:before="60"/>
      <w:jc w:val="right"/>
    </w:pPr>
    <w:rPr>
      <w:sz w:val="16"/>
      <w:szCs w:val="16"/>
    </w:rPr>
  </w:style>
  <w:style w:type="character" w:styleId="PageNumber">
    <w:name w:val="page number"/>
    <w:basedOn w:val="DefaultParagraphFont"/>
    <w:rsid w:val="00A22157"/>
    <w:rPr>
      <w:rFonts w:ascii="Arial Bold" w:hAnsi="Arial Bold"/>
      <w:b/>
      <w:color w:val="FF0000"/>
      <w:sz w:val="16"/>
      <w:lang w:val="en-GB"/>
    </w:rPr>
  </w:style>
  <w:style w:type="paragraph" w:customStyle="1" w:styleId="CustomerQuestion">
    <w:name w:val="Customer Question"/>
    <w:basedOn w:val="BodyText"/>
    <w:rsid w:val="00A22157"/>
    <w:pPr>
      <w:keepNext/>
      <w:pBdr>
        <w:top w:val="single" w:sz="4" w:space="3" w:color="0000FF"/>
        <w:left w:val="single" w:sz="4" w:space="3" w:color="0000FF"/>
        <w:bottom w:val="single" w:sz="4" w:space="3" w:color="0000FF"/>
        <w:right w:val="single" w:sz="4" w:space="3" w:color="0000FF"/>
      </w:pBdr>
      <w:spacing w:before="80" w:after="40"/>
      <w:ind w:left="907"/>
    </w:pPr>
    <w:rPr>
      <w:i/>
      <w:iCs/>
      <w:color w:val="0000FF"/>
      <w:sz w:val="16"/>
    </w:rPr>
  </w:style>
  <w:style w:type="paragraph" w:styleId="TOC1">
    <w:name w:val="toc 1"/>
    <w:basedOn w:val="Normal"/>
    <w:autoRedefine/>
    <w:semiHidden/>
    <w:rsid w:val="00AF1502"/>
    <w:pPr>
      <w:tabs>
        <w:tab w:val="left" w:pos="567"/>
        <w:tab w:val="right" w:leader="dot" w:pos="9072"/>
      </w:tabs>
      <w:spacing w:before="60" w:after="120"/>
      <w:ind w:left="567" w:hanging="567"/>
    </w:pPr>
    <w:rPr>
      <w:b/>
      <w:bCs/>
      <w:noProof/>
      <w:szCs w:val="28"/>
      <w:lang w:val="en-US"/>
    </w:rPr>
  </w:style>
  <w:style w:type="paragraph" w:styleId="TOC2">
    <w:name w:val="toc 2"/>
    <w:basedOn w:val="Normal"/>
    <w:next w:val="Normal"/>
    <w:autoRedefine/>
    <w:semiHidden/>
    <w:rsid w:val="00AF1502"/>
    <w:pPr>
      <w:tabs>
        <w:tab w:val="left" w:pos="1134"/>
        <w:tab w:val="right" w:leader="dot" w:pos="9072"/>
      </w:tabs>
      <w:spacing w:before="20" w:after="20"/>
      <w:ind w:left="1134" w:hanging="567"/>
    </w:pPr>
    <w:rPr>
      <w:bCs/>
      <w:noProof/>
    </w:rPr>
  </w:style>
  <w:style w:type="paragraph" w:customStyle="1" w:styleId="Tabletext">
    <w:name w:val="Table text"/>
    <w:basedOn w:val="BodyText"/>
    <w:rsid w:val="00C232F6"/>
    <w:pPr>
      <w:spacing w:before="40" w:after="40"/>
      <w:ind w:left="0"/>
      <w:jc w:val="left"/>
    </w:pPr>
    <w:rPr>
      <w:rFonts w:ascii="Arial (W1)" w:hAnsi="Arial (W1)"/>
    </w:rPr>
  </w:style>
  <w:style w:type="paragraph" w:customStyle="1" w:styleId="Bullet3">
    <w:name w:val="Bullet 3"/>
    <w:basedOn w:val="Normal"/>
    <w:rsid w:val="00C232F6"/>
    <w:pPr>
      <w:numPr>
        <w:numId w:val="9"/>
      </w:numPr>
      <w:spacing w:before="40" w:after="40"/>
    </w:pPr>
    <w:rPr>
      <w:color w:val="000000"/>
      <w:sz w:val="22"/>
      <w:szCs w:val="22"/>
      <w:lang w:val="en-US"/>
    </w:rPr>
  </w:style>
  <w:style w:type="paragraph" w:customStyle="1" w:styleId="Listnumber1">
    <w:name w:val="List number 1"/>
    <w:basedOn w:val="Normal"/>
    <w:rsid w:val="00C232F6"/>
    <w:pPr>
      <w:keepLines/>
      <w:numPr>
        <w:numId w:val="2"/>
      </w:numPr>
      <w:tabs>
        <w:tab w:val="left" w:pos="1491"/>
      </w:tabs>
      <w:spacing w:before="60" w:after="60"/>
    </w:pPr>
    <w:rPr>
      <w:color w:val="000000"/>
      <w:sz w:val="22"/>
      <w:szCs w:val="22"/>
    </w:rPr>
  </w:style>
  <w:style w:type="paragraph" w:customStyle="1" w:styleId="ListNumber21">
    <w:name w:val="List Number 21"/>
    <w:basedOn w:val="Normal"/>
    <w:rsid w:val="00C232F6"/>
    <w:pPr>
      <w:numPr>
        <w:numId w:val="10"/>
      </w:numPr>
      <w:spacing w:before="60" w:after="60"/>
      <w:jc w:val="both"/>
    </w:pPr>
    <w:rPr>
      <w:color w:val="000000"/>
      <w:sz w:val="22"/>
      <w:szCs w:val="22"/>
    </w:rPr>
  </w:style>
  <w:style w:type="paragraph" w:customStyle="1" w:styleId="ListNumber31">
    <w:name w:val="List Number 31"/>
    <w:basedOn w:val="Bullet3"/>
    <w:rsid w:val="00C232F6"/>
    <w:pPr>
      <w:numPr>
        <w:numId w:val="0"/>
      </w:numPr>
      <w:tabs>
        <w:tab w:val="left" w:pos="2206"/>
      </w:tabs>
      <w:ind w:left="2205" w:hanging="357"/>
    </w:pPr>
  </w:style>
  <w:style w:type="paragraph" w:customStyle="1" w:styleId="Tablebullet">
    <w:name w:val="Table bullet"/>
    <w:basedOn w:val="Tabletext"/>
    <w:rsid w:val="00A22157"/>
    <w:pPr>
      <w:numPr>
        <w:numId w:val="5"/>
      </w:numPr>
      <w:tabs>
        <w:tab w:val="clear" w:pos="360"/>
        <w:tab w:val="left" w:pos="284"/>
      </w:tabs>
      <w:ind w:left="284" w:hanging="284"/>
    </w:pPr>
  </w:style>
  <w:style w:type="paragraph" w:styleId="TOC3">
    <w:name w:val="toc 3"/>
    <w:basedOn w:val="Normal"/>
    <w:next w:val="Normal"/>
    <w:autoRedefine/>
    <w:semiHidden/>
    <w:rsid w:val="00AF1502"/>
    <w:pPr>
      <w:tabs>
        <w:tab w:val="left" w:pos="1701"/>
        <w:tab w:val="right" w:leader="dot" w:pos="9072"/>
      </w:tabs>
      <w:spacing w:before="20" w:after="20"/>
      <w:ind w:left="1701" w:hanging="567"/>
    </w:pPr>
    <w:rPr>
      <w:bCs/>
      <w:i/>
      <w:noProof/>
      <w:szCs w:val="22"/>
    </w:rPr>
  </w:style>
  <w:style w:type="character" w:styleId="Hyperlink">
    <w:name w:val="Hyperlink"/>
    <w:basedOn w:val="DefaultParagraphFont"/>
    <w:rsid w:val="00A22157"/>
    <w:rPr>
      <w:color w:val="0000FF"/>
      <w:u w:val="single"/>
    </w:rPr>
  </w:style>
  <w:style w:type="paragraph" w:customStyle="1" w:styleId="Indent1">
    <w:name w:val="Indent 1"/>
    <w:basedOn w:val="BodyText"/>
    <w:rsid w:val="000952BD"/>
    <w:pPr>
      <w:spacing w:before="20"/>
      <w:ind w:left="1491"/>
    </w:pPr>
  </w:style>
  <w:style w:type="paragraph" w:customStyle="1" w:styleId="Logo">
    <w:name w:val="Logo"/>
    <w:basedOn w:val="Normal"/>
    <w:rsid w:val="00A22157"/>
    <w:pPr>
      <w:spacing w:after="120"/>
    </w:pPr>
  </w:style>
  <w:style w:type="paragraph" w:customStyle="1" w:styleId="Footer1">
    <w:name w:val="Footer 1"/>
    <w:basedOn w:val="Normal"/>
    <w:rsid w:val="00097684"/>
    <w:pPr>
      <w:tabs>
        <w:tab w:val="center" w:pos="4320"/>
      </w:tabs>
      <w:jc w:val="right"/>
    </w:pPr>
    <w:rPr>
      <w:rFonts w:ascii="Arial Bold" w:hAnsi="Arial Bold"/>
      <w:b/>
    </w:rPr>
  </w:style>
  <w:style w:type="paragraph" w:customStyle="1" w:styleId="Indent2">
    <w:name w:val="Indent 2"/>
    <w:basedOn w:val="Normal"/>
    <w:rsid w:val="00C232F6"/>
    <w:pPr>
      <w:spacing w:before="20" w:after="60"/>
      <w:ind w:left="1848"/>
      <w:jc w:val="both"/>
    </w:pPr>
    <w:rPr>
      <w:color w:val="000000"/>
      <w:sz w:val="22"/>
      <w:szCs w:val="22"/>
    </w:rPr>
  </w:style>
  <w:style w:type="paragraph" w:customStyle="1" w:styleId="Indent3">
    <w:name w:val="Indent 3"/>
    <w:basedOn w:val="Indent2"/>
    <w:rsid w:val="00AB5C5E"/>
    <w:pPr>
      <w:ind w:left="2206"/>
    </w:pPr>
  </w:style>
  <w:style w:type="paragraph" w:customStyle="1" w:styleId="BodyTextleft">
    <w:name w:val="Body Text left"/>
    <w:basedOn w:val="BodyText"/>
    <w:rsid w:val="00A22157"/>
    <w:pPr>
      <w:jc w:val="left"/>
    </w:pPr>
  </w:style>
  <w:style w:type="paragraph" w:customStyle="1" w:styleId="Bodytextitalic">
    <w:name w:val="Body text italic"/>
    <w:basedOn w:val="BodyText"/>
    <w:rsid w:val="00A22157"/>
    <w:rPr>
      <w:i/>
      <w:iCs/>
    </w:rPr>
  </w:style>
  <w:style w:type="paragraph" w:customStyle="1" w:styleId="Customerstatement">
    <w:name w:val="Customer statement"/>
    <w:basedOn w:val="CustomerQuestion"/>
    <w:rsid w:val="00A22157"/>
    <w:pPr>
      <w:keepLines/>
      <w:pBdr>
        <w:top w:val="single" w:sz="4" w:space="4" w:color="FF0000"/>
        <w:left w:val="single" w:sz="4" w:space="4" w:color="FF0000"/>
        <w:bottom w:val="single" w:sz="4" w:space="4" w:color="FF0000"/>
        <w:right w:val="single" w:sz="4" w:space="4" w:color="FF0000"/>
      </w:pBdr>
      <w:spacing w:before="20"/>
      <w:jc w:val="left"/>
    </w:pPr>
    <w:rPr>
      <w:color w:val="FF0000"/>
    </w:rPr>
  </w:style>
  <w:style w:type="paragraph" w:customStyle="1" w:styleId="TableHeading">
    <w:name w:val="Table Heading"/>
    <w:basedOn w:val="Normal"/>
    <w:rsid w:val="0057638C"/>
    <w:pPr>
      <w:keepLines/>
      <w:spacing w:before="80" w:after="80"/>
    </w:pPr>
    <w:rPr>
      <w:rFonts w:ascii="Arial Bold" w:hAnsi="Arial Bold" w:cs="Arial"/>
      <w:b/>
      <w:iCs/>
      <w:lang w:val="en-US"/>
    </w:rPr>
  </w:style>
  <w:style w:type="paragraph" w:customStyle="1" w:styleId="Tabletitle">
    <w:name w:val="Table title"/>
    <w:basedOn w:val="Normal"/>
    <w:rsid w:val="00652519"/>
    <w:pPr>
      <w:tabs>
        <w:tab w:val="center" w:pos="4320"/>
        <w:tab w:val="center" w:pos="4536"/>
        <w:tab w:val="right" w:pos="10348"/>
      </w:tabs>
      <w:spacing w:before="60" w:after="200"/>
      <w:jc w:val="center"/>
    </w:pPr>
    <w:rPr>
      <w:rFonts w:cs="Arial"/>
      <w:b/>
      <w:bCs/>
    </w:rPr>
  </w:style>
  <w:style w:type="paragraph" w:customStyle="1" w:styleId="BodyTextbold">
    <w:name w:val="Body Text bold"/>
    <w:basedOn w:val="BodyText"/>
    <w:rsid w:val="00A22157"/>
    <w:pPr>
      <w:keepNext/>
    </w:pPr>
    <w:rPr>
      <w:b/>
      <w:bCs/>
    </w:rPr>
  </w:style>
  <w:style w:type="paragraph" w:customStyle="1" w:styleId="PreTable">
    <w:name w:val="PreTable"/>
    <w:basedOn w:val="Normal"/>
    <w:next w:val="Normal"/>
    <w:rsid w:val="00C232F6"/>
    <w:pPr>
      <w:spacing w:before="60" w:after="200"/>
      <w:ind w:left="794"/>
    </w:pPr>
    <w:rPr>
      <w:sz w:val="22"/>
      <w:szCs w:val="22"/>
      <w:lang w:val="en-US"/>
    </w:rPr>
  </w:style>
  <w:style w:type="paragraph" w:customStyle="1" w:styleId="TableofContents">
    <w:name w:val="Table of Contents"/>
    <w:basedOn w:val="Normal"/>
    <w:rsid w:val="008B5FE4"/>
    <w:pPr>
      <w:spacing w:before="120" w:after="120"/>
    </w:pPr>
    <w:rPr>
      <w:rFonts w:ascii="Arial Bold" w:hAnsi="Arial Bold" w:cs="Arial"/>
      <w:b/>
      <w:bCs/>
      <w:color w:val="FF0000"/>
      <w:sz w:val="28"/>
      <w:szCs w:val="28"/>
    </w:rPr>
  </w:style>
  <w:style w:type="paragraph" w:customStyle="1" w:styleId="Tabletextnumber">
    <w:name w:val="Table text number"/>
    <w:basedOn w:val="Tabletext"/>
    <w:rsid w:val="00FF77AC"/>
    <w:pPr>
      <w:tabs>
        <w:tab w:val="left" w:pos="284"/>
        <w:tab w:val="num" w:pos="360"/>
      </w:tabs>
      <w:ind w:left="284" w:hanging="284"/>
    </w:pPr>
    <w:rPr>
      <w:lang w:val="en-CA"/>
    </w:rPr>
  </w:style>
  <w:style w:type="paragraph" w:customStyle="1" w:styleId="PostTable">
    <w:name w:val="Post Table"/>
    <w:basedOn w:val="BodyText"/>
    <w:rsid w:val="00C232F6"/>
    <w:pPr>
      <w:spacing w:before="240"/>
    </w:pPr>
  </w:style>
  <w:style w:type="paragraph" w:customStyle="1" w:styleId="Figure">
    <w:name w:val="Figure"/>
    <w:basedOn w:val="BodyText"/>
    <w:rsid w:val="00A22157"/>
    <w:pPr>
      <w:jc w:val="center"/>
    </w:pPr>
    <w:rPr>
      <w:lang w:val="en-US"/>
    </w:rPr>
  </w:style>
  <w:style w:type="character" w:styleId="CommentReference">
    <w:name w:val="annotation reference"/>
    <w:basedOn w:val="DefaultParagraphFont"/>
    <w:semiHidden/>
    <w:rsid w:val="00A22157"/>
    <w:rPr>
      <w:sz w:val="16"/>
      <w:szCs w:val="16"/>
    </w:rPr>
  </w:style>
  <w:style w:type="paragraph" w:styleId="CommentText">
    <w:name w:val="annotation text"/>
    <w:basedOn w:val="Normal"/>
    <w:semiHidden/>
    <w:rsid w:val="00A22157"/>
  </w:style>
  <w:style w:type="paragraph" w:styleId="TOC4">
    <w:name w:val="toc 4"/>
    <w:basedOn w:val="Normal"/>
    <w:next w:val="Normal"/>
    <w:autoRedefine/>
    <w:semiHidden/>
    <w:rsid w:val="00A22157"/>
    <w:pPr>
      <w:tabs>
        <w:tab w:val="left" w:pos="2552"/>
        <w:tab w:val="right" w:leader="dot" w:pos="9072"/>
      </w:tabs>
      <w:ind w:left="1588"/>
    </w:pPr>
    <w:rPr>
      <w:noProof/>
    </w:rPr>
  </w:style>
  <w:style w:type="paragraph" w:styleId="TOC5">
    <w:name w:val="toc 5"/>
    <w:basedOn w:val="Normal"/>
    <w:next w:val="Normal"/>
    <w:autoRedefine/>
    <w:semiHidden/>
    <w:rsid w:val="00A22157"/>
    <w:pPr>
      <w:ind w:left="800"/>
    </w:pPr>
  </w:style>
  <w:style w:type="paragraph" w:styleId="TOC6">
    <w:name w:val="toc 6"/>
    <w:basedOn w:val="Normal"/>
    <w:next w:val="Normal"/>
    <w:autoRedefine/>
    <w:semiHidden/>
    <w:rsid w:val="00A22157"/>
    <w:pPr>
      <w:ind w:left="1000"/>
    </w:pPr>
  </w:style>
  <w:style w:type="paragraph" w:styleId="TOC7">
    <w:name w:val="toc 7"/>
    <w:basedOn w:val="Normal"/>
    <w:next w:val="Normal"/>
    <w:autoRedefine/>
    <w:semiHidden/>
    <w:rsid w:val="00A22157"/>
    <w:pPr>
      <w:ind w:left="1200"/>
    </w:pPr>
  </w:style>
  <w:style w:type="paragraph" w:styleId="TOC8">
    <w:name w:val="toc 8"/>
    <w:basedOn w:val="Normal"/>
    <w:next w:val="Normal"/>
    <w:autoRedefine/>
    <w:semiHidden/>
    <w:rsid w:val="00A22157"/>
    <w:pPr>
      <w:ind w:left="1400"/>
    </w:pPr>
  </w:style>
  <w:style w:type="paragraph" w:styleId="TOC9">
    <w:name w:val="toc 9"/>
    <w:basedOn w:val="Normal"/>
    <w:next w:val="Normal"/>
    <w:autoRedefine/>
    <w:semiHidden/>
    <w:rsid w:val="00A22157"/>
    <w:pPr>
      <w:ind w:left="1600"/>
    </w:pPr>
  </w:style>
  <w:style w:type="paragraph" w:customStyle="1" w:styleId="Stripe">
    <w:name w:val="Stripe"/>
    <w:rsid w:val="00A22157"/>
    <w:pPr>
      <w:framePr w:hSpace="181" w:vSpace="181" w:wrap="auto" w:vAnchor="page" w:hAnchor="text" w:y="1" w:anchorLock="1"/>
      <w:widowControl w:val="0"/>
    </w:pPr>
    <w:rPr>
      <w:rFonts w:ascii="Arial" w:hAnsi="Arial"/>
      <w:b/>
      <w:noProof/>
      <w:color w:val="FF0000"/>
      <w:sz w:val="28"/>
      <w:lang w:val="en-GB"/>
    </w:rPr>
  </w:style>
  <w:style w:type="character" w:customStyle="1" w:styleId="FooterChar">
    <w:name w:val="Footer Char"/>
    <w:basedOn w:val="DefaultParagraphFont"/>
    <w:link w:val="Footer"/>
    <w:rsid w:val="00CF45E6"/>
    <w:rPr>
      <w:rFonts w:ascii="Arial" w:hAnsi="Arial"/>
      <w:sz w:val="16"/>
      <w:szCs w:val="16"/>
      <w:lang w:val="en-GB" w:eastAsia="en-US" w:bidi="ar-SA"/>
    </w:rPr>
  </w:style>
  <w:style w:type="paragraph" w:customStyle="1" w:styleId="Bullet1">
    <w:name w:val="Bullet 1"/>
    <w:basedOn w:val="BodyText"/>
    <w:rsid w:val="000952BD"/>
    <w:pPr>
      <w:numPr>
        <w:numId w:val="7"/>
      </w:numPr>
      <w:spacing w:before="40" w:after="40"/>
      <w:jc w:val="left"/>
    </w:pPr>
  </w:style>
  <w:style w:type="paragraph" w:customStyle="1" w:styleId="Bullet2">
    <w:name w:val="Bullet 2"/>
    <w:basedOn w:val="Bullet1"/>
    <w:rsid w:val="008C4976"/>
    <w:pPr>
      <w:numPr>
        <w:numId w:val="8"/>
      </w:numPr>
    </w:pPr>
  </w:style>
  <w:style w:type="paragraph" w:styleId="Caption">
    <w:name w:val="caption"/>
    <w:basedOn w:val="Normal"/>
    <w:next w:val="BodyText"/>
    <w:qFormat/>
    <w:rsid w:val="00FD504E"/>
    <w:pPr>
      <w:spacing w:before="120" w:after="240"/>
      <w:ind w:left="567"/>
      <w:jc w:val="center"/>
    </w:pPr>
    <w:rPr>
      <w:rFonts w:ascii="Times New Roman" w:hAnsi="Times New Roman"/>
      <w:b/>
      <w:bCs/>
      <w:spacing w:val="-4"/>
      <w:sz w:val="22"/>
      <w:lang w:val="en-US"/>
    </w:rPr>
  </w:style>
  <w:style w:type="character" w:styleId="FollowedHyperlink">
    <w:name w:val="FollowedHyperlink"/>
    <w:basedOn w:val="DefaultParagraphFont"/>
    <w:rsid w:val="00A22157"/>
    <w:rPr>
      <w:color w:val="800080"/>
      <w:u w:val="single"/>
    </w:rPr>
  </w:style>
  <w:style w:type="paragraph" w:customStyle="1" w:styleId="panelcategory">
    <w:name w:val="panel category"/>
    <w:rsid w:val="00A22157"/>
    <w:pPr>
      <w:pBdr>
        <w:top w:val="single" w:sz="8" w:space="1" w:color="FFFFFF"/>
      </w:pBdr>
      <w:ind w:right="15" w:firstLine="180"/>
    </w:pPr>
    <w:rPr>
      <w:rFonts w:ascii="Arial Narrow" w:hAnsi="Arial Narrow"/>
      <w:b/>
      <w:color w:val="F50A0A"/>
      <w:sz w:val="18"/>
      <w:lang w:val="en-GB"/>
    </w:rPr>
  </w:style>
  <w:style w:type="paragraph" w:customStyle="1" w:styleId="panelcontent">
    <w:name w:val="panel content"/>
    <w:rsid w:val="00A22157"/>
    <w:pPr>
      <w:numPr>
        <w:numId w:val="6"/>
      </w:numPr>
      <w:tabs>
        <w:tab w:val="clear" w:pos="756"/>
      </w:tabs>
      <w:spacing w:after="40"/>
      <w:ind w:left="362" w:right="284" w:hanging="181"/>
    </w:pPr>
    <w:rPr>
      <w:rFonts w:ascii="Arial Narrow" w:hAnsi="Arial Narrow"/>
      <w:color w:val="000000"/>
      <w:sz w:val="18"/>
      <w:lang w:val="en-GB"/>
    </w:rPr>
  </w:style>
  <w:style w:type="paragraph" w:customStyle="1" w:styleId="Panel-Title">
    <w:name w:val="Panel - Title"/>
    <w:rsid w:val="00A22157"/>
    <w:pPr>
      <w:pBdr>
        <w:bottom w:val="single" w:sz="4" w:space="0" w:color="FFFFFF"/>
      </w:pBdr>
      <w:shd w:val="clear" w:color="auto" w:fill="655240"/>
      <w:tabs>
        <w:tab w:val="left" w:pos="120"/>
      </w:tabs>
    </w:pPr>
    <w:rPr>
      <w:rFonts w:ascii="Arial Narrow" w:hAnsi="Arial Narrow"/>
      <w:b/>
      <w:caps/>
      <w:color w:val="FFFFFF"/>
      <w:sz w:val="18"/>
      <w:lang w:val="en-GB"/>
    </w:rPr>
  </w:style>
  <w:style w:type="paragraph" w:styleId="NormalWeb">
    <w:name w:val="Normal (Web)"/>
    <w:basedOn w:val="Normal"/>
    <w:rsid w:val="00A22157"/>
    <w:pPr>
      <w:spacing w:before="100" w:beforeAutospacing="1" w:after="100" w:afterAutospacing="1"/>
    </w:pPr>
    <w:rPr>
      <w:rFonts w:ascii="Arial Unicode MS" w:eastAsia="Arial Unicode MS" w:hAnsi="Arial Unicode MS" w:cs="Arial Unicode MS"/>
      <w:sz w:val="24"/>
      <w:szCs w:val="24"/>
    </w:rPr>
  </w:style>
  <w:style w:type="paragraph" w:customStyle="1" w:styleId="DocumentTitle">
    <w:name w:val="Document Title"/>
    <w:basedOn w:val="Normal"/>
    <w:rsid w:val="000952BD"/>
    <w:rPr>
      <w:rFonts w:ascii="Times New Roman" w:hAnsi="Times New Roman"/>
      <w:color w:val="84796B"/>
      <w:sz w:val="96"/>
    </w:rPr>
  </w:style>
  <w:style w:type="table" w:styleId="TableGrid">
    <w:name w:val="Table Grid"/>
    <w:basedOn w:val="TableNormal"/>
    <w:rsid w:val="00C232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1">
    <w:name w:val="Annex 1"/>
    <w:basedOn w:val="Normal"/>
    <w:next w:val="BodyText"/>
    <w:rsid w:val="00EF29F0"/>
    <w:pPr>
      <w:pageBreakBefore/>
      <w:numPr>
        <w:numId w:val="11"/>
      </w:numPr>
      <w:tabs>
        <w:tab w:val="clear" w:pos="432"/>
        <w:tab w:val="left" w:pos="794"/>
      </w:tabs>
      <w:spacing w:before="360" w:after="120"/>
      <w:ind w:left="794" w:hanging="794"/>
    </w:pPr>
    <w:rPr>
      <w:rFonts w:ascii="Arial Bold" w:hAnsi="Arial Bold"/>
      <w:b/>
      <w:caps/>
      <w:color w:val="FF0000"/>
      <w:sz w:val="28"/>
      <w:szCs w:val="28"/>
    </w:rPr>
  </w:style>
  <w:style w:type="paragraph" w:customStyle="1" w:styleId="Annex2">
    <w:name w:val="Annex 2"/>
    <w:basedOn w:val="Normal"/>
    <w:next w:val="BodyText"/>
    <w:rsid w:val="00E85177"/>
    <w:pPr>
      <w:numPr>
        <w:ilvl w:val="1"/>
        <w:numId w:val="11"/>
      </w:numPr>
      <w:tabs>
        <w:tab w:val="clear" w:pos="576"/>
        <w:tab w:val="left" w:pos="794"/>
      </w:tabs>
      <w:spacing w:before="360" w:after="40"/>
      <w:ind w:left="794" w:hanging="794"/>
    </w:pPr>
    <w:rPr>
      <w:rFonts w:ascii="Arial Bold" w:hAnsi="Arial Bold"/>
      <w:b/>
      <w:color w:val="FF0000"/>
      <w:sz w:val="24"/>
      <w:szCs w:val="24"/>
    </w:rPr>
  </w:style>
  <w:style w:type="paragraph" w:customStyle="1" w:styleId="Annex3">
    <w:name w:val="Annex 3"/>
    <w:basedOn w:val="Normal"/>
    <w:next w:val="BodyText"/>
    <w:rsid w:val="00E85177"/>
    <w:pPr>
      <w:numPr>
        <w:ilvl w:val="2"/>
        <w:numId w:val="11"/>
      </w:numPr>
      <w:tabs>
        <w:tab w:val="clear" w:pos="720"/>
        <w:tab w:val="left" w:pos="794"/>
      </w:tabs>
      <w:spacing w:before="240" w:after="120"/>
      <w:ind w:left="794" w:hanging="794"/>
    </w:pPr>
    <w:rPr>
      <w:rFonts w:ascii="Arial Bold" w:hAnsi="Arial Bold"/>
      <w:b/>
      <w:color w:val="FF0000"/>
      <w:sz w:val="22"/>
      <w:szCs w:val="22"/>
    </w:rPr>
  </w:style>
  <w:style w:type="paragraph" w:customStyle="1" w:styleId="Annex4">
    <w:name w:val="Annex 4"/>
    <w:basedOn w:val="Normal"/>
    <w:next w:val="BodyText"/>
    <w:rsid w:val="00E85177"/>
    <w:pPr>
      <w:numPr>
        <w:ilvl w:val="3"/>
        <w:numId w:val="11"/>
      </w:numPr>
      <w:tabs>
        <w:tab w:val="clear" w:pos="1080"/>
        <w:tab w:val="left" w:pos="794"/>
      </w:tabs>
      <w:spacing w:before="120" w:after="120"/>
      <w:ind w:left="794" w:hanging="794"/>
    </w:pPr>
    <w:rPr>
      <w:rFonts w:ascii="Arial Bold" w:eastAsia="Arial Unicode MS" w:hAnsi="Arial Bold"/>
      <w:b/>
      <w:color w:val="FF0000"/>
    </w:rPr>
  </w:style>
  <w:style w:type="paragraph" w:customStyle="1" w:styleId="Annex5">
    <w:name w:val="Annex 5"/>
    <w:basedOn w:val="Normal"/>
    <w:next w:val="BodyText"/>
    <w:rsid w:val="00AC172F"/>
    <w:pPr>
      <w:numPr>
        <w:ilvl w:val="4"/>
        <w:numId w:val="11"/>
      </w:numPr>
      <w:tabs>
        <w:tab w:val="clear" w:pos="1440"/>
        <w:tab w:val="left" w:pos="1134"/>
      </w:tabs>
      <w:spacing w:before="120" w:after="120"/>
      <w:ind w:left="1134" w:hanging="1134"/>
    </w:pPr>
    <w:rPr>
      <w:i/>
      <w:color w:val="FF0000"/>
    </w:rPr>
  </w:style>
  <w:style w:type="paragraph" w:customStyle="1" w:styleId="Headingnonumberbold">
    <w:name w:val="Heading no number bold"/>
    <w:basedOn w:val="Normal"/>
    <w:next w:val="BodyText"/>
    <w:rsid w:val="00652519"/>
    <w:pPr>
      <w:keepNext/>
      <w:spacing w:before="160" w:after="60"/>
      <w:ind w:left="794"/>
      <w:jc w:val="both"/>
      <w:outlineLvl w:val="2"/>
    </w:pPr>
    <w:rPr>
      <w:rFonts w:ascii="Arial (W1)" w:hAnsi="Arial (W1)" w:cs="Arial"/>
      <w:b/>
      <w:i/>
      <w:iCs/>
      <w:color w:val="000000"/>
      <w:sz w:val="22"/>
      <w:szCs w:val="22"/>
    </w:rPr>
  </w:style>
  <w:style w:type="paragraph" w:customStyle="1" w:styleId="Headingnonumbernotbold">
    <w:name w:val="Heading no number not bold"/>
    <w:basedOn w:val="Normal"/>
    <w:next w:val="BodyText"/>
    <w:rsid w:val="008C4976"/>
    <w:pPr>
      <w:keepNext/>
      <w:spacing w:before="120" w:after="60"/>
      <w:ind w:left="794"/>
      <w:jc w:val="both"/>
      <w:outlineLvl w:val="2"/>
    </w:pPr>
    <w:rPr>
      <w:rFonts w:ascii="Arial (W1)" w:hAnsi="Arial (W1)" w:cs="Arial"/>
      <w:i/>
      <w:iCs/>
      <w:color w:val="000000"/>
      <w:kern w:val="28"/>
      <w:sz w:val="22"/>
      <w:szCs w:val="22"/>
      <w:lang w:val="en-US"/>
    </w:rPr>
  </w:style>
  <w:style w:type="table" w:customStyle="1" w:styleId="Table1">
    <w:name w:val="Table 1"/>
    <w:basedOn w:val="TableNormal"/>
    <w:rsid w:val="00C232F6"/>
    <w:rPr>
      <w:rFonts w:ascii="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D9D9D9"/>
      </w:tcPr>
    </w:tblStylePr>
  </w:style>
  <w:style w:type="paragraph" w:customStyle="1" w:styleId="TitleBox-Title">
    <w:name w:val="Title Box - Title"/>
    <w:rsid w:val="008E71E0"/>
    <w:pPr>
      <w:tabs>
        <w:tab w:val="left" w:pos="2340"/>
      </w:tabs>
    </w:pPr>
    <w:rPr>
      <w:rFonts w:ascii="Arial Narrow" w:hAnsi="Arial Narrow"/>
      <w:color w:val="FFFFFF"/>
      <w:sz w:val="26"/>
      <w:lang w:val="en-GB"/>
    </w:rPr>
  </w:style>
  <w:style w:type="paragraph" w:customStyle="1" w:styleId="Tabletext0">
    <w:name w:val="Tabletext"/>
    <w:basedOn w:val="Normal"/>
    <w:rsid w:val="00113ADE"/>
    <w:pPr>
      <w:keepLines/>
      <w:widowControl w:val="0"/>
      <w:spacing w:after="120" w:line="240" w:lineRule="atLeast"/>
    </w:pPr>
    <w:rPr>
      <w:rFonts w:ascii="Verdana" w:eastAsia="MS Mincho" w:hAnsi="Verdana"/>
      <w:lang w:val="et-EE"/>
    </w:rPr>
  </w:style>
  <w:style w:type="character" w:styleId="UnresolvedMention">
    <w:name w:val="Unresolved Mention"/>
    <w:basedOn w:val="DefaultParagraphFont"/>
    <w:uiPriority w:val="99"/>
    <w:semiHidden/>
    <w:unhideWhenUsed/>
    <w:rsid w:val="00365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ui.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kgolubev@alphacrc.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edmisido\My%20Documents\mall%20Fujitsu%20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FB061-BF31-4470-A550-3A4A596C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Fujitsu EST.dot</Template>
  <TotalTime>34</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Morozov</dc:creator>
  <cp:lastModifiedBy>Kirill Golubev</cp:lastModifiedBy>
  <cp:revision>11</cp:revision>
  <cp:lastPrinted>2004-11-29T09:23:00Z</cp:lastPrinted>
  <dcterms:created xsi:type="dcterms:W3CDTF">2017-01-11T12:10:00Z</dcterms:created>
  <dcterms:modified xsi:type="dcterms:W3CDTF">2022-07-25T10:50:00Z</dcterms:modified>
</cp:coreProperties>
</file>